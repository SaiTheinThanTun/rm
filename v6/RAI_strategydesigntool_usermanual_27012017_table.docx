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36E" w:rsidRDefault="00444035" w:rsidP="009E0B15">
      <w:pPr>
        <w:pStyle w:val="Title"/>
        <w:jc w:val="both"/>
        <w:rPr>
          <w:sz w:val="52"/>
          <w:szCs w:val="52"/>
        </w:rPr>
      </w:pPr>
      <w:r w:rsidRPr="00444035">
        <w:rPr>
          <w:noProof/>
          <w:lang w:eastAsia="en-US" w:bidi="th-TH"/>
        </w:rPr>
        <w:drawing>
          <wp:anchor distT="0" distB="0" distL="114300" distR="114300" simplePos="0" relativeHeight="251658240" behindDoc="0" locked="0" layoutInCell="1" allowOverlap="1">
            <wp:simplePos x="0" y="0"/>
            <wp:positionH relativeFrom="column">
              <wp:posOffset>4163642</wp:posOffset>
            </wp:positionH>
            <wp:positionV relativeFrom="paragraph">
              <wp:posOffset>83820</wp:posOffset>
            </wp:positionV>
            <wp:extent cx="1809073" cy="1371600"/>
            <wp:effectExtent l="0" t="0" r="1270" b="0"/>
            <wp:wrapNone/>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4291" cy="1375556"/>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F20DF">
        <w:t xml:space="preserve">MalMod </w:t>
      </w:r>
      <w:r w:rsidR="00CF20DF" w:rsidRPr="00CF20DF">
        <w:rPr>
          <w:sz w:val="52"/>
          <w:szCs w:val="52"/>
        </w:rPr>
        <w:t>User</w:t>
      </w:r>
      <w:r w:rsidR="00B6366B">
        <w:rPr>
          <w:sz w:val="52"/>
          <w:szCs w:val="52"/>
        </w:rPr>
        <w:t xml:space="preserve"> </w:t>
      </w:r>
      <w:r w:rsidR="00CF20DF" w:rsidRPr="00CF20DF">
        <w:rPr>
          <w:sz w:val="52"/>
          <w:szCs w:val="52"/>
        </w:rPr>
        <w:t>manual</w:t>
      </w:r>
    </w:p>
    <w:p w:rsidR="00CF20DF" w:rsidRDefault="00855B14" w:rsidP="009E0B15">
      <w:pPr>
        <w:jc w:val="both"/>
        <w:rPr>
          <w:sz w:val="26"/>
          <w:szCs w:val="26"/>
        </w:rPr>
      </w:pPr>
      <w:r w:rsidRPr="00011260">
        <w:rPr>
          <w:sz w:val="26"/>
          <w:szCs w:val="26"/>
        </w:rPr>
        <w:t>Lisa White</w:t>
      </w:r>
      <w:r w:rsidR="00CF20DF" w:rsidRPr="00011260">
        <w:rPr>
          <w:sz w:val="26"/>
          <w:szCs w:val="26"/>
        </w:rPr>
        <w:t>, Sai Thein Than Tun and Arjen Dondorp</w:t>
      </w:r>
    </w:p>
    <w:p w:rsidR="00D91231" w:rsidRDefault="00D91231" w:rsidP="009E0B15">
      <w:pPr>
        <w:jc w:val="both"/>
        <w:rPr>
          <w:sz w:val="26"/>
          <w:szCs w:val="26"/>
        </w:rPr>
      </w:pPr>
    </w:p>
    <w:p w:rsidR="00466A5C" w:rsidRDefault="00CF20DF" w:rsidP="009E0B15">
      <w:pPr>
        <w:pStyle w:val="Heading1"/>
        <w:jc w:val="both"/>
      </w:pPr>
      <w:r>
        <w:t>Description</w:t>
      </w:r>
    </w:p>
    <w:p w:rsidR="00AF58AC" w:rsidRDefault="00CF20DF" w:rsidP="009E0B15">
      <w:pPr>
        <w:jc w:val="both"/>
      </w:pPr>
      <w:r>
        <w:t>This is a</w:t>
      </w:r>
      <w:r w:rsidR="006D661A">
        <w:t xml:space="preserve"> web-based</w:t>
      </w:r>
      <w:r>
        <w:t xml:space="preserve"> mathematical modelling tool to support</w:t>
      </w:r>
      <w:r w:rsidR="00EE5309">
        <w:t xml:space="preserve"> </w:t>
      </w:r>
      <w:r w:rsidR="00EE5309" w:rsidRPr="00EE5309">
        <w:rPr>
          <w:i/>
          <w:iCs/>
        </w:rPr>
        <w:t>Plasmodium falciparum</w:t>
      </w:r>
      <w:r>
        <w:t xml:space="preserve"> malaria elimination strategy design. This tool is intended for use by policymakers to support decision-making on malaria elimination strategy at the national and sub-national level.</w:t>
      </w:r>
    </w:p>
    <w:p w:rsidR="00466A5C" w:rsidRDefault="00AF58AC" w:rsidP="009E0B15">
      <w:pPr>
        <w:jc w:val="both"/>
      </w:pPr>
      <w:r>
        <w:t>The application is based on a simple mathematical model for malaria transmission and control</w:t>
      </w:r>
      <w:r w:rsidR="008B64B1">
        <w:t xml:space="preserve"> which runs in the background</w:t>
      </w:r>
      <w:r>
        <w:t>. This model can be set up</w:t>
      </w:r>
      <w:r w:rsidR="006D661A">
        <w:t xml:space="preserve"> by the user</w:t>
      </w:r>
      <w:r>
        <w:t xml:space="preserve"> to reflect local epidemiology and current malaria control activities in a district, province or township. The </w:t>
      </w:r>
      <w:r w:rsidR="001C034C">
        <w:t>design features</w:t>
      </w:r>
      <w:r>
        <w:t xml:space="preserve"> of a new strategy can then be adjusted until the desired outcome is predicted for that district. The model is not intended as an accurate representation of any specific setting, but rather to be used to support national and sub-national strategy design as part of a larger evidence base in the decision-making process of a National Malaria Control Program.</w:t>
      </w:r>
    </w:p>
    <w:p w:rsidR="00466A5C" w:rsidRDefault="00CF20DF" w:rsidP="009E0B15">
      <w:pPr>
        <w:pStyle w:val="Heading1"/>
        <w:jc w:val="both"/>
      </w:pPr>
      <w:r>
        <w:t>Getting started</w:t>
      </w:r>
    </w:p>
    <w:p w:rsidR="00385D31" w:rsidRDefault="00385D31" w:rsidP="00BA3DC3">
      <w:pPr>
        <w:jc w:val="both"/>
      </w:pPr>
    </w:p>
    <w:p w:rsidR="00BA3DC3" w:rsidRDefault="008C4C49" w:rsidP="00BA3DC3">
      <w:pPr>
        <w:pStyle w:val="ListParagraph"/>
        <w:numPr>
          <w:ilvl w:val="0"/>
          <w:numId w:val="15"/>
        </w:numPr>
        <w:jc w:val="both"/>
      </w:pPr>
      <w:r>
        <w:t xml:space="preserve">To get started, open the following website: </w:t>
      </w:r>
      <w:hyperlink r:id="rId9" w:tgtFrame="_BLANKƅ" w:history="1">
        <w:r w:rsidR="00E73B60" w:rsidRPr="00BA3DC3">
          <w:rPr>
            <w:rStyle w:val="Hyperlink"/>
            <w:rFonts w:ascii="Calibri" w:hAnsi="Calibri" w:cs="Calibri"/>
            <w:b/>
            <w:bCs/>
            <w:sz w:val="24"/>
            <w:szCs w:val="28"/>
          </w:rPr>
          <w:t>https://saitheinthantun.shinyapps.io/malmod/</w:t>
        </w:r>
      </w:hyperlink>
      <w:r w:rsidR="008B0BC4">
        <w:t xml:space="preserve">. </w:t>
      </w:r>
      <w:r w:rsidR="00542C3E">
        <w:t>You will see the front page</w:t>
      </w:r>
      <w:r w:rsidR="00EC63BB">
        <w:t xml:space="preserve"> of the MalMod tool</w:t>
      </w:r>
      <w:r w:rsidR="00542C3E">
        <w:t>:</w:t>
      </w:r>
    </w:p>
    <w:p w:rsidR="00BA3DC3" w:rsidRDefault="00BA3DC3" w:rsidP="00BA3DC3">
      <w:pPr>
        <w:pStyle w:val="ListParagraph"/>
        <w:jc w:val="both"/>
      </w:pPr>
    </w:p>
    <w:p w:rsidR="00BB5053" w:rsidRDefault="00C122AD" w:rsidP="00FE6C38">
      <w:pPr>
        <w:pStyle w:val="ListParagraph"/>
        <w:jc w:val="center"/>
      </w:pPr>
      <w:r>
        <w:rPr>
          <w:noProof/>
          <w:lang w:eastAsia="en-US" w:bidi="th-TH"/>
        </w:rPr>
        <w:drawing>
          <wp:inline distT="0" distB="0" distL="0" distR="0" wp14:anchorId="4E5ED013">
            <wp:extent cx="5145405" cy="3274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5405" cy="3274060"/>
                    </a:xfrm>
                    <a:prstGeom prst="rect">
                      <a:avLst/>
                    </a:prstGeom>
                    <a:noFill/>
                  </pic:spPr>
                </pic:pic>
              </a:graphicData>
            </a:graphic>
          </wp:inline>
        </w:drawing>
      </w:r>
    </w:p>
    <w:p w:rsidR="007358B1" w:rsidRDefault="007358B1" w:rsidP="007358B1">
      <w:pPr>
        <w:jc w:val="both"/>
      </w:pPr>
    </w:p>
    <w:p w:rsidR="00195942" w:rsidRDefault="00195942" w:rsidP="007358B1">
      <w:pPr>
        <w:jc w:val="both"/>
      </w:pPr>
    </w:p>
    <w:p w:rsidR="0098113F" w:rsidRDefault="00BB5053" w:rsidP="00A44348">
      <w:pPr>
        <w:pStyle w:val="ListParagraph"/>
        <w:numPr>
          <w:ilvl w:val="0"/>
          <w:numId w:val="14"/>
        </w:numPr>
        <w:jc w:val="both"/>
      </w:pPr>
      <w:r>
        <w:t>Adjust the zoom setting in your browser to zoom in or out:</w:t>
      </w:r>
    </w:p>
    <w:p w:rsidR="00BB5053" w:rsidRDefault="00995674" w:rsidP="00396192">
      <w:pPr>
        <w:jc w:val="center"/>
      </w:pPr>
      <w:r>
        <w:rPr>
          <w:noProof/>
          <w:lang w:eastAsia="en-US" w:bidi="th-TH"/>
        </w:rPr>
        <w:drawing>
          <wp:inline distT="0" distB="0" distL="0" distR="0" wp14:anchorId="585BB199">
            <wp:extent cx="2628161" cy="145348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42706"/>
                    <a:stretch/>
                  </pic:blipFill>
                  <pic:spPr bwMode="auto">
                    <a:xfrm>
                      <a:off x="0" y="0"/>
                      <a:ext cx="2634617" cy="1457056"/>
                    </a:xfrm>
                    <a:prstGeom prst="rect">
                      <a:avLst/>
                    </a:prstGeom>
                    <a:noFill/>
                    <a:ln>
                      <a:noFill/>
                    </a:ln>
                    <a:extLst>
                      <a:ext uri="{53640926-AAD7-44D8-BBD7-CCE9431645EC}">
                        <a14:shadowObscured xmlns:a14="http://schemas.microsoft.com/office/drawing/2010/main"/>
                      </a:ext>
                    </a:extLst>
                  </pic:spPr>
                </pic:pic>
              </a:graphicData>
            </a:graphic>
          </wp:inline>
        </w:drawing>
      </w:r>
    </w:p>
    <w:p w:rsidR="0061460B" w:rsidRDefault="0061460B" w:rsidP="00396192">
      <w:pPr>
        <w:jc w:val="center"/>
      </w:pPr>
    </w:p>
    <w:p w:rsidR="00BB5053" w:rsidRDefault="00EE5309" w:rsidP="00A35058">
      <w:pPr>
        <w:pStyle w:val="ListParagraph"/>
        <w:numPr>
          <w:ilvl w:val="0"/>
          <w:numId w:val="14"/>
        </w:numPr>
        <w:jc w:val="both"/>
      </w:pPr>
      <w:r>
        <w:t xml:space="preserve">There are two graphs. </w:t>
      </w:r>
      <w:r w:rsidRPr="007A5F5C">
        <w:rPr>
          <w:b/>
          <w:bCs/>
        </w:rPr>
        <w:t>The left graph shows the model prediction for monthly incidence of confirmed clinical cases</w:t>
      </w:r>
      <w:r w:rsidR="00413E9A">
        <w:t xml:space="preserve">. </w:t>
      </w:r>
      <w:r w:rsidR="007A5F5C">
        <w:t xml:space="preserve">The number of confirmed cases will be less than the true clinical burden since the model assumes that not all clinical cases are detected and treated by the health system. The more cases that are detected by the health system, the more the confirmed cases will reflect the model’s prediction of the true clinical burden. </w:t>
      </w:r>
      <w:r w:rsidR="00413E9A" w:rsidRPr="007A5F5C">
        <w:rPr>
          <w:b/>
          <w:bCs/>
        </w:rPr>
        <w:t>The right graph shows the model prediction for</w:t>
      </w:r>
      <w:r w:rsidR="007A5F5C">
        <w:rPr>
          <w:b/>
          <w:bCs/>
        </w:rPr>
        <w:t xml:space="preserve"> true</w:t>
      </w:r>
      <w:r w:rsidR="00413E9A" w:rsidRPr="007A5F5C">
        <w:rPr>
          <w:b/>
          <w:bCs/>
        </w:rPr>
        <w:t xml:space="preserve"> prevalence</w:t>
      </w:r>
      <w:r w:rsidR="007A5F5C">
        <w:rPr>
          <w:b/>
          <w:bCs/>
        </w:rPr>
        <w:t xml:space="preserve">. </w:t>
      </w:r>
      <w:r w:rsidR="007A5F5C">
        <w:t xml:space="preserve">This is defined as the percentage of the population that have a clinical infection, a microscopically detectable asymptomatic infection or </w:t>
      </w:r>
      <w:r w:rsidR="00CA1E2C">
        <w:t xml:space="preserve">a microscopically undetectable asymptomatic infection. It is intended to represent the entire </w:t>
      </w:r>
      <w:r w:rsidR="00BF5083">
        <w:t>transmission reservoir associated with each scenario</w:t>
      </w:r>
      <w:r w:rsidR="00CA1E2C">
        <w:t xml:space="preserve">. </w:t>
      </w:r>
      <w:r w:rsidR="007A5F5C">
        <w:t xml:space="preserve"> </w:t>
      </w:r>
      <w:r w:rsidR="007A5F5C">
        <w:rPr>
          <w:b/>
          <w:bCs/>
        </w:rPr>
        <w:t xml:space="preserve"> </w:t>
      </w:r>
    </w:p>
    <w:p w:rsidR="0061460B" w:rsidRDefault="0061460B" w:rsidP="0061460B">
      <w:pPr>
        <w:jc w:val="both"/>
      </w:pPr>
    </w:p>
    <w:p w:rsidR="00C37502" w:rsidRDefault="00BB5053" w:rsidP="002953D0">
      <w:pPr>
        <w:pStyle w:val="ListParagraph"/>
        <w:numPr>
          <w:ilvl w:val="0"/>
          <w:numId w:val="14"/>
        </w:numPr>
        <w:jc w:val="both"/>
      </w:pPr>
      <w:r>
        <w:t>The “</w:t>
      </w:r>
      <w:r w:rsidR="00583C96">
        <w:t>Typology P</w:t>
      </w:r>
      <w:r w:rsidR="00EE5309">
        <w:t>arameters</w:t>
      </w:r>
      <w:r>
        <w:t>” tab allows the selection of the baseline scenario. Adjust the sliders until the baseline scenario desired is set. The dark blue line represents the average baseline API. After all the baseline values are selected</w:t>
      </w:r>
      <w:r w:rsidR="00EE5309">
        <w:t xml:space="preserve">, adjust the “no. of mosquito bites per human per day” parameter until the API line (dark blue, flat) passes through the centre of the model prediction for monthly incidence line (blue, wavy). </w:t>
      </w:r>
      <w:r w:rsidR="006C4E0E">
        <w:t xml:space="preserve">Sliders can be adjusted using click and drag with a mouse, or by clicking on to the slider button and then </w:t>
      </w:r>
      <w:r w:rsidR="00C37502">
        <w:t xml:space="preserve">using the keyboard arrow keys. </w:t>
      </w:r>
    </w:p>
    <w:p w:rsidR="00C90FC3" w:rsidRDefault="00C90FC3" w:rsidP="00C90FC3">
      <w:pPr>
        <w:pStyle w:val="ListParagraph"/>
      </w:pPr>
    </w:p>
    <w:p w:rsidR="00C90FC3" w:rsidRDefault="00C90FC3" w:rsidP="00C90FC3">
      <w:pPr>
        <w:pStyle w:val="ListParagraph"/>
        <w:jc w:val="both"/>
      </w:pPr>
    </w:p>
    <w:p w:rsidR="009C2B0A" w:rsidRDefault="006926D9" w:rsidP="009C2B0A">
      <w:pPr>
        <w:jc w:val="center"/>
      </w:pPr>
      <w:r>
        <w:rPr>
          <w:noProof/>
          <w:lang w:eastAsia="en-US" w:bidi="th-TH"/>
        </w:rPr>
        <w:drawing>
          <wp:inline distT="0" distB="0" distL="0" distR="0" wp14:anchorId="6CB44371">
            <wp:extent cx="3511550" cy="2170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550" cy="2170430"/>
                    </a:xfrm>
                    <a:prstGeom prst="rect">
                      <a:avLst/>
                    </a:prstGeom>
                    <a:noFill/>
                  </pic:spPr>
                </pic:pic>
              </a:graphicData>
            </a:graphic>
          </wp:inline>
        </w:drawing>
      </w:r>
    </w:p>
    <w:p w:rsidR="00EA41A5" w:rsidRDefault="00EA41A5" w:rsidP="009E3A75">
      <w:pPr>
        <w:jc w:val="center"/>
      </w:pPr>
    </w:p>
    <w:p w:rsidR="00195942" w:rsidRDefault="00195942" w:rsidP="009E3A75">
      <w:pPr>
        <w:jc w:val="center"/>
      </w:pPr>
    </w:p>
    <w:p w:rsidR="00A86698" w:rsidRDefault="00A86698" w:rsidP="00A86698">
      <w:pPr>
        <w:pStyle w:val="ListParagraph"/>
        <w:numPr>
          <w:ilvl w:val="0"/>
          <w:numId w:val="14"/>
        </w:numPr>
        <w:jc w:val="both"/>
      </w:pPr>
      <w:r>
        <w:t xml:space="preserve">Note that in order to obtain API levels below 1 per 1000 per year, the </w:t>
      </w:r>
      <w:r w:rsidR="003163D4">
        <w:t>imported cases must be reduced. This can be done by adjusting the three sliders in the third column in the “</w:t>
      </w:r>
      <w:r w:rsidR="00B551FC">
        <w:t>Typology P</w:t>
      </w:r>
      <w:r w:rsidR="003163D4">
        <w:t xml:space="preserve">arameters” tab. Since every clinical case will most likely be accompanied by asymptomatic carriers (both detectable and undetectable by microscopy), then it is recommended to include roughly 10 times the number of clinical cases being imported to be imported as asymptomatic carriers of each category. For example, if the user choses 1 clinical cases per 1000 per year to be imported, they should also set 10 microscopically detectable and 10 microscopically </w:t>
      </w:r>
      <w:r w:rsidR="00261C0E">
        <w:t>undetectable carriers</w:t>
      </w:r>
      <w:r w:rsidR="003163D4">
        <w:t xml:space="preserve"> per 1000 per year. </w:t>
      </w:r>
    </w:p>
    <w:p w:rsidR="003163D4" w:rsidRDefault="003163D4" w:rsidP="003163D4">
      <w:pPr>
        <w:jc w:val="both"/>
      </w:pPr>
    </w:p>
    <w:p w:rsidR="005A2AA7" w:rsidRDefault="00383E39" w:rsidP="00383E39">
      <w:pPr>
        <w:jc w:val="center"/>
      </w:pPr>
      <w:r>
        <w:rPr>
          <w:noProof/>
          <w:lang w:eastAsia="en-US" w:bidi="th-TH"/>
        </w:rPr>
        <w:drawing>
          <wp:inline distT="0" distB="0" distL="0" distR="0" wp14:anchorId="261B5DF4">
            <wp:extent cx="5145405" cy="2255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5405" cy="2255520"/>
                    </a:xfrm>
                    <a:prstGeom prst="rect">
                      <a:avLst/>
                    </a:prstGeom>
                    <a:noFill/>
                  </pic:spPr>
                </pic:pic>
              </a:graphicData>
            </a:graphic>
          </wp:inline>
        </w:drawing>
      </w:r>
    </w:p>
    <w:p w:rsidR="004D37DB" w:rsidRDefault="004D37DB" w:rsidP="00A86698"/>
    <w:p w:rsidR="00C37502" w:rsidRDefault="008549E5" w:rsidP="00C37502">
      <w:pPr>
        <w:pStyle w:val="ListParagraph"/>
        <w:numPr>
          <w:ilvl w:val="0"/>
          <w:numId w:val="14"/>
        </w:numPr>
        <w:jc w:val="both"/>
      </w:pPr>
      <w:r>
        <w:t xml:space="preserve">While the model is running, the graphs will look pale and then become bright again when the model has completed its run. If multiple changes are made in quick succession, the graphs will slowly flash pale and bright until all the changes have been run in sequence. </w:t>
      </w:r>
    </w:p>
    <w:p w:rsidR="0098113F" w:rsidRDefault="0098113F" w:rsidP="0098113F">
      <w:pPr>
        <w:jc w:val="both"/>
      </w:pPr>
    </w:p>
    <w:p w:rsidR="00413E9A" w:rsidRDefault="00ED594E" w:rsidP="00C7756A">
      <w:pPr>
        <w:jc w:val="center"/>
      </w:pPr>
      <w:r>
        <w:rPr>
          <w:noProof/>
          <w:lang w:eastAsia="en-US" w:bidi="th-TH"/>
        </w:rPr>
        <w:drawing>
          <wp:inline distT="0" distB="0" distL="0" distR="0" wp14:anchorId="1ABAA99E">
            <wp:extent cx="5145405" cy="1078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405" cy="1078865"/>
                    </a:xfrm>
                    <a:prstGeom prst="rect">
                      <a:avLst/>
                    </a:prstGeom>
                    <a:noFill/>
                  </pic:spPr>
                </pic:pic>
              </a:graphicData>
            </a:graphic>
          </wp:inline>
        </w:drawing>
      </w:r>
    </w:p>
    <w:p w:rsidR="0098113F" w:rsidRDefault="0098113F" w:rsidP="00C7756A">
      <w:pPr>
        <w:jc w:val="center"/>
      </w:pPr>
    </w:p>
    <w:p w:rsidR="00413E9A" w:rsidRDefault="00413E9A" w:rsidP="00413E9A">
      <w:pPr>
        <w:pStyle w:val="ListParagraph"/>
        <w:numPr>
          <w:ilvl w:val="0"/>
          <w:numId w:val="14"/>
        </w:numPr>
        <w:jc w:val="both"/>
      </w:pPr>
      <w:r>
        <w:t>Now explore options for the elimination strategy design. These can be found in tabs labelled: “</w:t>
      </w:r>
      <w:r w:rsidR="001C034C">
        <w:t>New Interventions</w:t>
      </w:r>
      <w:r>
        <w:t xml:space="preserve">”, “Focal MDA Indicators”, and “Imported malaria MSAT Indicators”. Various components of the strategy can be switched on and off using the check boxes. Also, their efficacy and coverage can be adjusted using the sliders. Once some </w:t>
      </w:r>
      <w:r w:rsidR="001B3D32">
        <w:t>new interventions</w:t>
      </w:r>
      <w:r>
        <w:t xml:space="preserve"> are switched on, the baseline model prediction will be depicted as a grey solid line, with the selected strategy model prediction in blue.</w:t>
      </w:r>
    </w:p>
    <w:p w:rsidR="0098113F" w:rsidRDefault="0098113F" w:rsidP="0098113F">
      <w:pPr>
        <w:jc w:val="both"/>
      </w:pPr>
    </w:p>
    <w:p w:rsidR="00195942" w:rsidRDefault="00195942" w:rsidP="0098113F">
      <w:pPr>
        <w:jc w:val="both"/>
      </w:pPr>
    </w:p>
    <w:p w:rsidR="00195942" w:rsidRDefault="00195942" w:rsidP="0098113F">
      <w:pPr>
        <w:jc w:val="both"/>
      </w:pPr>
    </w:p>
    <w:p w:rsidR="008C4C49" w:rsidRDefault="00885158" w:rsidP="00BF7A13">
      <w:pPr>
        <w:jc w:val="center"/>
      </w:pPr>
      <w:r>
        <w:rPr>
          <w:noProof/>
          <w:lang w:eastAsia="en-US" w:bidi="th-TH"/>
        </w:rPr>
        <w:drawing>
          <wp:inline distT="0" distB="0" distL="0" distR="0" wp14:anchorId="01CD5C65">
            <wp:extent cx="5139690" cy="285940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9690" cy="2859405"/>
                    </a:xfrm>
                    <a:prstGeom prst="rect">
                      <a:avLst/>
                    </a:prstGeom>
                    <a:noFill/>
                  </pic:spPr>
                </pic:pic>
              </a:graphicData>
            </a:graphic>
          </wp:inline>
        </w:drawing>
      </w:r>
    </w:p>
    <w:p w:rsidR="002A29F5" w:rsidRDefault="002A29F5" w:rsidP="002A29F5">
      <w:pPr>
        <w:jc w:val="both"/>
      </w:pPr>
    </w:p>
    <w:p w:rsidR="00A607A6" w:rsidRDefault="00BF7A13" w:rsidP="002A29F5">
      <w:pPr>
        <w:jc w:val="both"/>
      </w:pPr>
      <w:r>
        <w:t>Note that some activities</w:t>
      </w:r>
      <w:r w:rsidR="00A607A6">
        <w:t xml:space="preserve"> are predicted to</w:t>
      </w:r>
      <w:r>
        <w:t xml:space="preserve"> increase the confirmed cases per 1000 population per month (left graph above). </w:t>
      </w:r>
      <w:r w:rsidR="00A607A6">
        <w:t xml:space="preserve">This is because increasing early detection and treatment (EDAT) will lead to increased numbers of clinical malaria cases being discovered and treated. Since only </w:t>
      </w:r>
      <w:r w:rsidR="002A29F5">
        <w:t xml:space="preserve">treated clinical cases are reported by the model (the modelled untreated clinical burden going unmeasured as it is in reality), then this figure can increase during an elimination strategy even though the prevalence declines (right graph above). </w:t>
      </w:r>
      <w:r w:rsidR="009549F4">
        <w:t>The increase in confirmed cases per month is therefore an artefact since the true clinical burden will remain constant of reduce as a result of increased intervention</w:t>
      </w:r>
      <w:r w:rsidR="00244A44">
        <w:t>s, whereas detecting and treating more cases can lead to more confirmed cases.</w:t>
      </w:r>
    </w:p>
    <w:p w:rsidR="008B537A" w:rsidRDefault="008B537A">
      <w:r>
        <w:br w:type="page"/>
      </w:r>
    </w:p>
    <w:p w:rsidR="008B537A" w:rsidRDefault="008B537A" w:rsidP="002A29F5">
      <w:pPr>
        <w:jc w:val="both"/>
      </w:pPr>
    </w:p>
    <w:p w:rsidR="00F36DBB" w:rsidRDefault="00F36DBB" w:rsidP="00F36DBB">
      <w:pPr>
        <w:pStyle w:val="Heading1"/>
        <w:jc w:val="both"/>
      </w:pPr>
      <w:r>
        <w:t>Definitions</w:t>
      </w:r>
    </w:p>
    <w:tbl>
      <w:tblPr>
        <w:tblStyle w:val="TableGrid"/>
        <w:tblW w:w="0" w:type="auto"/>
        <w:tblLook w:val="04A0" w:firstRow="1" w:lastRow="0" w:firstColumn="1" w:lastColumn="0" w:noHBand="0" w:noVBand="1"/>
      </w:tblPr>
      <w:tblGrid>
        <w:gridCol w:w="7260"/>
        <w:gridCol w:w="11980"/>
      </w:tblGrid>
      <w:tr w:rsidR="00064BCC" w:rsidRPr="00064BCC" w:rsidTr="00064BCC">
        <w:trPr>
          <w:trHeight w:val="300"/>
        </w:trPr>
        <w:tc>
          <w:tcPr>
            <w:tcW w:w="7260" w:type="dxa"/>
            <w:noWrap/>
            <w:hideMark/>
          </w:tcPr>
          <w:p w:rsidR="00064BCC" w:rsidRPr="00064BCC" w:rsidRDefault="00064BCC" w:rsidP="00064BCC">
            <w:pPr>
              <w:jc w:val="both"/>
              <w:rPr>
                <w:b/>
                <w:bCs/>
              </w:rPr>
            </w:pPr>
            <w:r w:rsidRPr="00064BCC">
              <w:rPr>
                <w:b/>
                <w:bCs/>
              </w:rPr>
              <w:t>Parameter name</w:t>
            </w:r>
          </w:p>
        </w:tc>
        <w:tc>
          <w:tcPr>
            <w:tcW w:w="11980" w:type="dxa"/>
            <w:noWrap/>
            <w:hideMark/>
          </w:tcPr>
          <w:p w:rsidR="00064BCC" w:rsidRPr="00064BCC" w:rsidRDefault="00064BCC" w:rsidP="00064BCC">
            <w:pPr>
              <w:jc w:val="both"/>
              <w:rPr>
                <w:b/>
                <w:bCs/>
              </w:rPr>
            </w:pPr>
            <w:r w:rsidRPr="00064BCC">
              <w:rPr>
                <w:b/>
                <w:bCs/>
              </w:rPr>
              <w:t>Definitions</w:t>
            </w:r>
          </w:p>
        </w:tc>
      </w:tr>
      <w:tr w:rsidR="00064BCC" w:rsidRPr="00064BCC" w:rsidTr="00064BCC">
        <w:trPr>
          <w:trHeight w:val="600"/>
        </w:trPr>
        <w:tc>
          <w:tcPr>
            <w:tcW w:w="7260" w:type="dxa"/>
            <w:noWrap/>
            <w:hideMark/>
          </w:tcPr>
          <w:p w:rsidR="00064BCC" w:rsidRPr="00064BCC" w:rsidRDefault="00064BCC" w:rsidP="00064BCC">
            <w:pPr>
              <w:jc w:val="both"/>
              <w:rPr>
                <w:b/>
                <w:bCs/>
              </w:rPr>
            </w:pPr>
            <w:r w:rsidRPr="00064BCC">
              <w:rPr>
                <w:b/>
                <w:bCs/>
              </w:rPr>
              <w:t>Typology parameters</w:t>
            </w:r>
          </w:p>
        </w:tc>
        <w:tc>
          <w:tcPr>
            <w:tcW w:w="11980" w:type="dxa"/>
            <w:hideMark/>
          </w:tcPr>
          <w:p w:rsidR="00064BCC" w:rsidRPr="00064BCC" w:rsidRDefault="00064BCC" w:rsidP="00064BCC">
            <w:pPr>
              <w:jc w:val="both"/>
              <w:rPr>
                <w:b/>
                <w:bCs/>
              </w:rPr>
            </w:pPr>
            <w:r w:rsidRPr="00064BCC">
              <w:rPr>
                <w:b/>
                <w:bCs/>
              </w:rPr>
              <w:t>This group of parameters will determine the malaria infection trend for a specific setting. If a particular intervention is not currently used (eg. IRS), you can put the coverage to 0.</w:t>
            </w:r>
          </w:p>
        </w:tc>
      </w:tr>
      <w:tr w:rsidR="00064BCC" w:rsidRPr="00064BCC" w:rsidTr="00064BCC">
        <w:trPr>
          <w:trHeight w:val="600"/>
        </w:trPr>
        <w:tc>
          <w:tcPr>
            <w:tcW w:w="7260" w:type="dxa"/>
            <w:noWrap/>
            <w:hideMark/>
          </w:tcPr>
          <w:p w:rsidR="00064BCC" w:rsidRPr="00064BCC" w:rsidRDefault="00064BCC" w:rsidP="00064BCC">
            <w:pPr>
              <w:jc w:val="both"/>
            </w:pPr>
            <w:r w:rsidRPr="00064BCC">
              <w:t>Baseline API</w:t>
            </w:r>
            <w:bookmarkStart w:id="0" w:name="_GoBack"/>
            <w:bookmarkEnd w:id="0"/>
          </w:p>
        </w:tc>
        <w:tc>
          <w:tcPr>
            <w:tcW w:w="11980" w:type="dxa"/>
            <w:hideMark/>
          </w:tcPr>
          <w:p w:rsidR="00064BCC" w:rsidRPr="00064BCC" w:rsidRDefault="00064BCC" w:rsidP="00064BCC">
            <w:pPr>
              <w:jc w:val="both"/>
            </w:pPr>
            <w:r w:rsidRPr="00064BCC">
              <w:t>Annual Parasite Incidence per 1000 population for the country/region being modelled. It also determines the initial prevalence.</w:t>
            </w:r>
          </w:p>
        </w:tc>
      </w:tr>
      <w:tr w:rsidR="00064BCC" w:rsidRPr="00064BCC" w:rsidTr="00064BCC">
        <w:trPr>
          <w:trHeight w:val="300"/>
        </w:trPr>
        <w:tc>
          <w:tcPr>
            <w:tcW w:w="7260" w:type="dxa"/>
            <w:noWrap/>
            <w:hideMark/>
          </w:tcPr>
          <w:p w:rsidR="00064BCC" w:rsidRPr="00064BCC" w:rsidRDefault="00064BCC" w:rsidP="00064BCC">
            <w:pPr>
              <w:jc w:val="both"/>
            </w:pPr>
            <w:r w:rsidRPr="00064BCC">
              <w:t>No. of mosquito bites per human per day (average)</w:t>
            </w:r>
          </w:p>
        </w:tc>
        <w:tc>
          <w:tcPr>
            <w:tcW w:w="11980" w:type="dxa"/>
            <w:noWrap/>
            <w:hideMark/>
          </w:tcPr>
          <w:p w:rsidR="00064BCC" w:rsidRPr="00064BCC" w:rsidRDefault="00064BCC" w:rsidP="00064BCC">
            <w:pPr>
              <w:jc w:val="both"/>
            </w:pPr>
            <w:r w:rsidRPr="00064BCC">
              <w:t>Average no. of mosquitos bites per human per day, influencing the rate of infection.</w:t>
            </w:r>
          </w:p>
        </w:tc>
      </w:tr>
      <w:tr w:rsidR="00064BCC" w:rsidRPr="00064BCC" w:rsidTr="00064BCC">
        <w:trPr>
          <w:trHeight w:val="300"/>
        </w:trPr>
        <w:tc>
          <w:tcPr>
            <w:tcW w:w="7260" w:type="dxa"/>
            <w:noWrap/>
            <w:hideMark/>
          </w:tcPr>
          <w:p w:rsidR="00064BCC" w:rsidRPr="00064BCC" w:rsidRDefault="00064BCC" w:rsidP="00064BCC">
            <w:pPr>
              <w:jc w:val="both"/>
            </w:pPr>
            <w:r w:rsidRPr="00064BCC">
              <w:t>% of all infections that are caught outside the village (forest)</w:t>
            </w:r>
          </w:p>
        </w:tc>
        <w:tc>
          <w:tcPr>
            <w:tcW w:w="11980" w:type="dxa"/>
            <w:noWrap/>
            <w:hideMark/>
          </w:tcPr>
          <w:p w:rsidR="00064BCC" w:rsidRPr="00064BCC" w:rsidRDefault="00064BCC" w:rsidP="00064BCC">
            <w:pPr>
              <w:jc w:val="both"/>
            </w:pPr>
            <w:r w:rsidRPr="00064BCC">
              <w:t>Of all the infections reported, what percent of infections are from people working in the forest, plantations, etc</w:t>
            </w:r>
          </w:p>
        </w:tc>
      </w:tr>
      <w:tr w:rsidR="00064BCC" w:rsidRPr="00064BCC" w:rsidTr="00064BCC">
        <w:trPr>
          <w:trHeight w:val="300"/>
        </w:trPr>
        <w:tc>
          <w:tcPr>
            <w:tcW w:w="7260" w:type="dxa"/>
            <w:noWrap/>
            <w:hideMark/>
          </w:tcPr>
          <w:p w:rsidR="00064BCC" w:rsidRPr="00064BCC" w:rsidRDefault="00064BCC" w:rsidP="00064BCC">
            <w:pPr>
              <w:jc w:val="both"/>
            </w:pPr>
            <w:r w:rsidRPr="00064BCC">
              <w:t>baseline % of all clinical cases treated</w:t>
            </w:r>
          </w:p>
        </w:tc>
        <w:tc>
          <w:tcPr>
            <w:tcW w:w="11980" w:type="dxa"/>
            <w:noWrap/>
            <w:hideMark/>
          </w:tcPr>
          <w:p w:rsidR="00064BCC" w:rsidRPr="00064BCC" w:rsidRDefault="00064BCC" w:rsidP="00064BCC">
            <w:pPr>
              <w:jc w:val="both"/>
            </w:pPr>
            <w:r w:rsidRPr="00064BCC">
              <w:t>Current coverage of Early Diagnosis and Treatment of malaria.</w:t>
            </w:r>
          </w:p>
        </w:tc>
      </w:tr>
      <w:tr w:rsidR="00064BCC" w:rsidRPr="00064BCC" w:rsidTr="00064BCC">
        <w:trPr>
          <w:trHeight w:val="300"/>
        </w:trPr>
        <w:tc>
          <w:tcPr>
            <w:tcW w:w="7260" w:type="dxa"/>
            <w:noWrap/>
            <w:hideMark/>
          </w:tcPr>
          <w:p w:rsidR="00064BCC" w:rsidRPr="00064BCC" w:rsidRDefault="00064BCC" w:rsidP="00064BCC">
            <w:pPr>
              <w:jc w:val="both"/>
            </w:pPr>
            <w:r w:rsidRPr="00064BCC">
              <w:t>baseline coverage of ITN (%)</w:t>
            </w:r>
          </w:p>
        </w:tc>
        <w:tc>
          <w:tcPr>
            <w:tcW w:w="11980" w:type="dxa"/>
            <w:noWrap/>
            <w:hideMark/>
          </w:tcPr>
          <w:p w:rsidR="00064BCC" w:rsidRPr="00064BCC" w:rsidRDefault="00064BCC" w:rsidP="00064BCC">
            <w:pPr>
              <w:jc w:val="both"/>
            </w:pPr>
            <w:r w:rsidRPr="00064BCC">
              <w:t>Current coverage of Insecticide Treated Nets, LLINs.</w:t>
            </w:r>
          </w:p>
        </w:tc>
      </w:tr>
      <w:tr w:rsidR="00064BCC" w:rsidRPr="00064BCC" w:rsidTr="00064BCC">
        <w:trPr>
          <w:trHeight w:val="300"/>
        </w:trPr>
        <w:tc>
          <w:tcPr>
            <w:tcW w:w="7260" w:type="dxa"/>
            <w:noWrap/>
            <w:hideMark/>
          </w:tcPr>
          <w:p w:rsidR="00064BCC" w:rsidRPr="00064BCC" w:rsidRDefault="00064BCC" w:rsidP="00064BCC">
            <w:pPr>
              <w:jc w:val="both"/>
            </w:pPr>
            <w:r w:rsidRPr="00064BCC">
              <w:t>baseline coverage of RCD (%)</w:t>
            </w:r>
          </w:p>
        </w:tc>
        <w:tc>
          <w:tcPr>
            <w:tcW w:w="11980" w:type="dxa"/>
            <w:noWrap/>
            <w:hideMark/>
          </w:tcPr>
          <w:p w:rsidR="00064BCC" w:rsidRPr="00064BCC" w:rsidRDefault="00064BCC" w:rsidP="00064BCC">
            <w:pPr>
              <w:jc w:val="both"/>
            </w:pPr>
            <w:r w:rsidRPr="00064BCC">
              <w:t>Current coverage of Reactive Case Detection.</w:t>
            </w:r>
          </w:p>
        </w:tc>
      </w:tr>
      <w:tr w:rsidR="00064BCC" w:rsidRPr="00064BCC" w:rsidTr="00064BCC">
        <w:trPr>
          <w:trHeight w:val="300"/>
        </w:trPr>
        <w:tc>
          <w:tcPr>
            <w:tcW w:w="7260" w:type="dxa"/>
            <w:noWrap/>
            <w:hideMark/>
          </w:tcPr>
          <w:p w:rsidR="00064BCC" w:rsidRPr="00064BCC" w:rsidRDefault="00064BCC" w:rsidP="00064BCC">
            <w:pPr>
              <w:jc w:val="both"/>
            </w:pPr>
            <w:r w:rsidRPr="00064BCC">
              <w:t>baseline coverage of IRS (%)</w:t>
            </w:r>
          </w:p>
        </w:tc>
        <w:tc>
          <w:tcPr>
            <w:tcW w:w="11980" w:type="dxa"/>
            <w:noWrap/>
            <w:hideMark/>
          </w:tcPr>
          <w:p w:rsidR="00064BCC" w:rsidRPr="00064BCC" w:rsidRDefault="00064BCC" w:rsidP="00064BCC">
            <w:pPr>
              <w:jc w:val="both"/>
            </w:pPr>
            <w:r w:rsidRPr="00064BCC">
              <w:t>Current coverage of Indoor Residual Spraying.</w:t>
            </w:r>
          </w:p>
        </w:tc>
      </w:tr>
      <w:tr w:rsidR="00064BCC" w:rsidRPr="00064BCC" w:rsidTr="00064BCC">
        <w:trPr>
          <w:trHeight w:val="300"/>
        </w:trPr>
        <w:tc>
          <w:tcPr>
            <w:tcW w:w="7260" w:type="dxa"/>
            <w:noWrap/>
            <w:hideMark/>
          </w:tcPr>
          <w:p w:rsidR="00064BCC" w:rsidRPr="00064BCC" w:rsidRDefault="00064BCC" w:rsidP="00064BCC">
            <w:pPr>
              <w:jc w:val="both"/>
            </w:pPr>
            <w:r w:rsidRPr="00064BCC">
              <w:t>imported clinical cases per 1000 population per year</w:t>
            </w:r>
          </w:p>
        </w:tc>
        <w:tc>
          <w:tcPr>
            <w:tcW w:w="11980" w:type="dxa"/>
            <w:noWrap/>
            <w:hideMark/>
          </w:tcPr>
          <w:p w:rsidR="00064BCC" w:rsidRPr="00064BCC" w:rsidRDefault="00064BCC" w:rsidP="00064BCC">
            <w:pPr>
              <w:jc w:val="both"/>
            </w:pPr>
            <w:r w:rsidRPr="00064BCC">
              <w:t>Symptomatic/Clincal malaria cases that are imported per 1000 population per year into the region.</w:t>
            </w:r>
          </w:p>
        </w:tc>
      </w:tr>
      <w:tr w:rsidR="00064BCC" w:rsidRPr="00064BCC" w:rsidTr="00064BCC">
        <w:trPr>
          <w:trHeight w:val="300"/>
        </w:trPr>
        <w:tc>
          <w:tcPr>
            <w:tcW w:w="7260" w:type="dxa"/>
            <w:noWrap/>
            <w:hideMark/>
          </w:tcPr>
          <w:p w:rsidR="00064BCC" w:rsidRPr="00064BCC" w:rsidRDefault="00064BCC" w:rsidP="00064BCC">
            <w:pPr>
              <w:jc w:val="both"/>
            </w:pPr>
            <w:r w:rsidRPr="00064BCC">
              <w:t>imported super-microscopic asymtomatic infection per 1000 population per year</w:t>
            </w:r>
          </w:p>
        </w:tc>
        <w:tc>
          <w:tcPr>
            <w:tcW w:w="11980" w:type="dxa"/>
            <w:noWrap/>
            <w:hideMark/>
          </w:tcPr>
          <w:p w:rsidR="00064BCC" w:rsidRPr="00064BCC" w:rsidRDefault="00064BCC" w:rsidP="00064BCC">
            <w:pPr>
              <w:jc w:val="both"/>
            </w:pPr>
            <w:r w:rsidRPr="00064BCC">
              <w:t>Asymptomatic malaria cases detectable by microscopy or RDT that are imported per 1000 population per year into the region.</w:t>
            </w:r>
          </w:p>
        </w:tc>
      </w:tr>
      <w:tr w:rsidR="00064BCC" w:rsidRPr="00064BCC" w:rsidTr="00064BCC">
        <w:trPr>
          <w:trHeight w:val="300"/>
        </w:trPr>
        <w:tc>
          <w:tcPr>
            <w:tcW w:w="7260" w:type="dxa"/>
            <w:noWrap/>
            <w:hideMark/>
          </w:tcPr>
          <w:p w:rsidR="00064BCC" w:rsidRPr="00064BCC" w:rsidRDefault="00064BCC" w:rsidP="00064BCC">
            <w:pPr>
              <w:jc w:val="both"/>
            </w:pPr>
            <w:r w:rsidRPr="00064BCC">
              <w:t>imported sub-microscopic asymtomatic infections per 1000 population per year</w:t>
            </w:r>
          </w:p>
        </w:tc>
        <w:tc>
          <w:tcPr>
            <w:tcW w:w="11980" w:type="dxa"/>
            <w:noWrap/>
            <w:hideMark/>
          </w:tcPr>
          <w:p w:rsidR="00064BCC" w:rsidRPr="00064BCC" w:rsidRDefault="00064BCC" w:rsidP="00064BCC">
            <w:pPr>
              <w:jc w:val="both"/>
            </w:pPr>
            <w:r w:rsidRPr="00064BCC">
              <w:t>Asymptomatic malaria cases detectable only by PCR that are imported per 1000 population per year into the region.</w:t>
            </w:r>
          </w:p>
        </w:tc>
      </w:tr>
      <w:tr w:rsidR="00064BCC" w:rsidRPr="00064BCC" w:rsidTr="00064BCC">
        <w:trPr>
          <w:trHeight w:val="300"/>
        </w:trPr>
        <w:tc>
          <w:tcPr>
            <w:tcW w:w="7260" w:type="dxa"/>
            <w:noWrap/>
            <w:hideMark/>
          </w:tcPr>
          <w:p w:rsidR="00064BCC" w:rsidRPr="00064BCC" w:rsidRDefault="00064BCC" w:rsidP="00064BCC">
            <w:pPr>
              <w:jc w:val="both"/>
            </w:pPr>
            <w:r w:rsidRPr="00064BCC">
              <w:t>% of cases failing treatment in 2018 and before</w:t>
            </w:r>
          </w:p>
        </w:tc>
        <w:tc>
          <w:tcPr>
            <w:tcW w:w="11980" w:type="dxa"/>
            <w:noWrap/>
            <w:hideMark/>
          </w:tcPr>
          <w:p w:rsidR="00064BCC" w:rsidRPr="00064BCC" w:rsidRDefault="00064BCC" w:rsidP="00064BCC">
            <w:pPr>
              <w:jc w:val="both"/>
            </w:pPr>
            <w:r w:rsidRPr="00064BCC">
              <w:t>Percentage of malaria treatment failure in 2018 and before</w:t>
            </w:r>
          </w:p>
        </w:tc>
      </w:tr>
      <w:tr w:rsidR="00064BCC" w:rsidRPr="00064BCC" w:rsidTr="00064BCC">
        <w:trPr>
          <w:trHeight w:val="300"/>
        </w:trPr>
        <w:tc>
          <w:tcPr>
            <w:tcW w:w="7260" w:type="dxa"/>
            <w:noWrap/>
            <w:hideMark/>
          </w:tcPr>
          <w:p w:rsidR="00064BCC" w:rsidRPr="00064BCC" w:rsidRDefault="00064BCC" w:rsidP="00064BCC">
            <w:pPr>
              <w:jc w:val="both"/>
            </w:pPr>
            <w:r w:rsidRPr="00064BCC">
              <w:t>% of cases failing treatment in 2019</w:t>
            </w:r>
          </w:p>
        </w:tc>
        <w:tc>
          <w:tcPr>
            <w:tcW w:w="11980" w:type="dxa"/>
            <w:noWrap/>
            <w:hideMark/>
          </w:tcPr>
          <w:p w:rsidR="00064BCC" w:rsidRPr="00064BCC" w:rsidRDefault="00064BCC" w:rsidP="00064BCC">
            <w:pPr>
              <w:jc w:val="both"/>
            </w:pPr>
            <w:r w:rsidRPr="00064BCC">
              <w:t>Percentage of malaria treatment failure in 2019</w:t>
            </w:r>
          </w:p>
        </w:tc>
      </w:tr>
      <w:tr w:rsidR="00064BCC" w:rsidRPr="00064BCC" w:rsidTr="00064BCC">
        <w:trPr>
          <w:trHeight w:val="300"/>
        </w:trPr>
        <w:tc>
          <w:tcPr>
            <w:tcW w:w="7260" w:type="dxa"/>
            <w:noWrap/>
            <w:hideMark/>
          </w:tcPr>
          <w:p w:rsidR="00064BCC" w:rsidRPr="00064BCC" w:rsidRDefault="00064BCC" w:rsidP="00064BCC">
            <w:pPr>
              <w:jc w:val="both"/>
            </w:pPr>
            <w:r w:rsidRPr="00064BCC">
              <w:t>% of cases failing treatment in 2020 and after</w:t>
            </w:r>
          </w:p>
        </w:tc>
        <w:tc>
          <w:tcPr>
            <w:tcW w:w="11980" w:type="dxa"/>
            <w:noWrap/>
            <w:hideMark/>
          </w:tcPr>
          <w:p w:rsidR="00064BCC" w:rsidRPr="00064BCC" w:rsidRDefault="00064BCC" w:rsidP="00064BCC">
            <w:pPr>
              <w:jc w:val="both"/>
            </w:pPr>
            <w:r w:rsidRPr="00064BCC">
              <w:t>Percentage of malaria treatment failure in 2020</w:t>
            </w:r>
          </w:p>
        </w:tc>
      </w:tr>
      <w:tr w:rsidR="00064BCC" w:rsidRPr="00064BCC" w:rsidTr="00064BCC">
        <w:trPr>
          <w:trHeight w:val="300"/>
        </w:trPr>
        <w:tc>
          <w:tcPr>
            <w:tcW w:w="7260" w:type="dxa"/>
            <w:noWrap/>
            <w:hideMark/>
          </w:tcPr>
          <w:p w:rsidR="00064BCC" w:rsidRPr="00064BCC" w:rsidRDefault="00064BCC" w:rsidP="00064BCC">
            <w:pPr>
              <w:jc w:val="both"/>
              <w:rPr>
                <w:b/>
                <w:bCs/>
              </w:rPr>
            </w:pPr>
            <w:r w:rsidRPr="00064BCC">
              <w:rPr>
                <w:b/>
                <w:bCs/>
              </w:rPr>
              <w:t>New interventions</w:t>
            </w:r>
          </w:p>
        </w:tc>
        <w:tc>
          <w:tcPr>
            <w:tcW w:w="11980" w:type="dxa"/>
            <w:noWrap/>
            <w:hideMark/>
          </w:tcPr>
          <w:p w:rsidR="00064BCC" w:rsidRPr="00064BCC" w:rsidRDefault="00064BCC" w:rsidP="00064BCC">
            <w:pPr>
              <w:jc w:val="both"/>
              <w:rPr>
                <w:b/>
                <w:bCs/>
              </w:rPr>
            </w:pPr>
            <w:r w:rsidRPr="00064BCC">
              <w:rPr>
                <w:b/>
                <w:bCs/>
              </w:rPr>
              <w:t>On this tab, you can turn on/off new interventions . You can also change coverage, effect, etc for each new intervention.</w:t>
            </w:r>
          </w:p>
        </w:tc>
      </w:tr>
      <w:tr w:rsidR="00064BCC" w:rsidRPr="00064BCC" w:rsidTr="00064BCC">
        <w:trPr>
          <w:trHeight w:val="300"/>
        </w:trPr>
        <w:tc>
          <w:tcPr>
            <w:tcW w:w="7260" w:type="dxa"/>
            <w:noWrap/>
            <w:hideMark/>
          </w:tcPr>
          <w:p w:rsidR="00064BCC" w:rsidRPr="00064BCC" w:rsidRDefault="00064BCC" w:rsidP="00064BCC">
            <w:pPr>
              <w:jc w:val="both"/>
            </w:pPr>
            <w:r w:rsidRPr="00064BCC">
              <w:t>switch on scale up of EDAT</w:t>
            </w:r>
          </w:p>
        </w:tc>
        <w:tc>
          <w:tcPr>
            <w:tcW w:w="11980" w:type="dxa"/>
            <w:noWrap/>
            <w:hideMark/>
          </w:tcPr>
          <w:p w:rsidR="00064BCC" w:rsidRPr="00064BCC" w:rsidRDefault="00064BCC" w:rsidP="00064BCC">
            <w:pPr>
              <w:jc w:val="both"/>
            </w:pPr>
            <w:r w:rsidRPr="00064BCC">
              <w:t>Turn on/off Early Diagnosis and Treatment of malaria as a new intervention using the parameters on this tab.</w:t>
            </w:r>
          </w:p>
        </w:tc>
      </w:tr>
      <w:tr w:rsidR="00064BCC" w:rsidRPr="00064BCC" w:rsidTr="00064BCC">
        <w:trPr>
          <w:trHeight w:val="300"/>
        </w:trPr>
        <w:tc>
          <w:tcPr>
            <w:tcW w:w="7260" w:type="dxa"/>
            <w:noWrap/>
            <w:hideMark/>
          </w:tcPr>
          <w:p w:rsidR="00064BCC" w:rsidRPr="00064BCC" w:rsidRDefault="00064BCC" w:rsidP="00064BCC">
            <w:pPr>
              <w:jc w:val="both"/>
            </w:pPr>
            <w:r w:rsidRPr="00064BCC">
              <w:t>ACT+primaquine for EDAT and MDA</w:t>
            </w:r>
          </w:p>
        </w:tc>
        <w:tc>
          <w:tcPr>
            <w:tcW w:w="11980" w:type="dxa"/>
            <w:noWrap/>
            <w:hideMark/>
          </w:tcPr>
          <w:p w:rsidR="00064BCC" w:rsidRPr="00064BCC" w:rsidRDefault="00064BCC" w:rsidP="00064BCC">
            <w:pPr>
              <w:jc w:val="both"/>
            </w:pPr>
            <w:r w:rsidRPr="00064BCC">
              <w:t>Turn on/off the use of primaquine in Early Diagnosis and Treatment, and in Mass Drug Administration.</w:t>
            </w:r>
          </w:p>
        </w:tc>
      </w:tr>
      <w:tr w:rsidR="00064BCC" w:rsidRPr="00064BCC" w:rsidTr="00064BCC">
        <w:trPr>
          <w:trHeight w:val="300"/>
        </w:trPr>
        <w:tc>
          <w:tcPr>
            <w:tcW w:w="7260" w:type="dxa"/>
            <w:noWrap/>
            <w:hideMark/>
          </w:tcPr>
          <w:p w:rsidR="00064BCC" w:rsidRPr="00064BCC" w:rsidRDefault="00064BCC" w:rsidP="00064BCC">
            <w:pPr>
              <w:jc w:val="both"/>
            </w:pPr>
            <w:r w:rsidRPr="00064BCC">
              <w:t>years to scale up EDAT</w:t>
            </w:r>
          </w:p>
        </w:tc>
        <w:tc>
          <w:tcPr>
            <w:tcW w:w="11980" w:type="dxa"/>
            <w:noWrap/>
            <w:hideMark/>
          </w:tcPr>
          <w:p w:rsidR="00064BCC" w:rsidRPr="00064BCC" w:rsidRDefault="00064BCC" w:rsidP="00064BCC">
            <w:pPr>
              <w:jc w:val="both"/>
            </w:pPr>
            <w:r w:rsidRPr="00064BCC">
              <w:t>No. of years it takes to achieve the new coverage of Early Diagnosis and Treatment of malaria.</w:t>
            </w:r>
          </w:p>
        </w:tc>
      </w:tr>
      <w:tr w:rsidR="00064BCC" w:rsidRPr="00064BCC" w:rsidTr="00064BCC">
        <w:trPr>
          <w:trHeight w:val="300"/>
        </w:trPr>
        <w:tc>
          <w:tcPr>
            <w:tcW w:w="7260" w:type="dxa"/>
            <w:noWrap/>
            <w:hideMark/>
          </w:tcPr>
          <w:p w:rsidR="00064BCC" w:rsidRPr="00064BCC" w:rsidRDefault="00064BCC" w:rsidP="00064BCC">
            <w:pPr>
              <w:jc w:val="both"/>
            </w:pPr>
            <w:r w:rsidRPr="00064BCC">
              <w:t>new % of all clinical cases treated</w:t>
            </w:r>
          </w:p>
        </w:tc>
        <w:tc>
          <w:tcPr>
            <w:tcW w:w="11980" w:type="dxa"/>
            <w:noWrap/>
            <w:hideMark/>
          </w:tcPr>
          <w:p w:rsidR="00064BCC" w:rsidRPr="00064BCC" w:rsidRDefault="00064BCC" w:rsidP="00064BCC">
            <w:pPr>
              <w:jc w:val="both"/>
            </w:pPr>
            <w:r w:rsidRPr="00064BCC">
              <w:t>New coverage of Early Diagnosis and Treatment of malaria.</w:t>
            </w:r>
          </w:p>
        </w:tc>
      </w:tr>
      <w:tr w:rsidR="00064BCC" w:rsidRPr="00064BCC" w:rsidTr="00064BCC">
        <w:trPr>
          <w:trHeight w:val="300"/>
        </w:trPr>
        <w:tc>
          <w:tcPr>
            <w:tcW w:w="7260" w:type="dxa"/>
            <w:noWrap/>
            <w:hideMark/>
          </w:tcPr>
          <w:p w:rsidR="00064BCC" w:rsidRPr="00064BCC" w:rsidRDefault="00064BCC" w:rsidP="00064BCC">
            <w:pPr>
              <w:jc w:val="both"/>
            </w:pPr>
            <w:r w:rsidRPr="00064BCC">
              <w:t>switch on scale up of ITN</w:t>
            </w:r>
          </w:p>
        </w:tc>
        <w:tc>
          <w:tcPr>
            <w:tcW w:w="11980" w:type="dxa"/>
            <w:noWrap/>
            <w:hideMark/>
          </w:tcPr>
          <w:p w:rsidR="00064BCC" w:rsidRPr="00064BCC" w:rsidRDefault="00064BCC" w:rsidP="00064BCC">
            <w:pPr>
              <w:jc w:val="both"/>
            </w:pPr>
            <w:r w:rsidRPr="00064BCC">
              <w:t>Turn on/off Insecticide Treated Nets as a new intervention using the parameters on this tab.</w:t>
            </w:r>
          </w:p>
        </w:tc>
      </w:tr>
      <w:tr w:rsidR="00064BCC" w:rsidRPr="00064BCC" w:rsidTr="00064BCC">
        <w:trPr>
          <w:trHeight w:val="300"/>
        </w:trPr>
        <w:tc>
          <w:tcPr>
            <w:tcW w:w="7260" w:type="dxa"/>
            <w:noWrap/>
            <w:hideMark/>
          </w:tcPr>
          <w:p w:rsidR="00064BCC" w:rsidRPr="00064BCC" w:rsidRDefault="00064BCC" w:rsidP="00064BCC">
            <w:pPr>
              <w:jc w:val="both"/>
            </w:pPr>
            <w:r w:rsidRPr="00064BCC">
              <w:t>years to scale up ITN</w:t>
            </w:r>
          </w:p>
        </w:tc>
        <w:tc>
          <w:tcPr>
            <w:tcW w:w="11980" w:type="dxa"/>
            <w:noWrap/>
            <w:hideMark/>
          </w:tcPr>
          <w:p w:rsidR="00064BCC" w:rsidRPr="00064BCC" w:rsidRDefault="00064BCC" w:rsidP="00064BCC">
            <w:pPr>
              <w:jc w:val="both"/>
            </w:pPr>
            <w:r w:rsidRPr="00064BCC">
              <w:t>No. of years it takes to achieve the new coverage of  Insecticide Treated Nets .</w:t>
            </w:r>
          </w:p>
        </w:tc>
      </w:tr>
      <w:tr w:rsidR="00064BCC" w:rsidRPr="00064BCC" w:rsidTr="00064BCC">
        <w:trPr>
          <w:trHeight w:val="300"/>
        </w:trPr>
        <w:tc>
          <w:tcPr>
            <w:tcW w:w="7260" w:type="dxa"/>
            <w:noWrap/>
            <w:hideMark/>
          </w:tcPr>
          <w:p w:rsidR="00064BCC" w:rsidRPr="00064BCC" w:rsidRDefault="00064BCC" w:rsidP="00064BCC">
            <w:pPr>
              <w:jc w:val="both"/>
            </w:pPr>
            <w:r w:rsidRPr="00064BCC">
              <w:t>new coverage of ITN (%)</w:t>
            </w:r>
          </w:p>
        </w:tc>
        <w:tc>
          <w:tcPr>
            <w:tcW w:w="11980" w:type="dxa"/>
            <w:noWrap/>
            <w:hideMark/>
          </w:tcPr>
          <w:p w:rsidR="00064BCC" w:rsidRPr="00064BCC" w:rsidRDefault="00064BCC" w:rsidP="00064BCC">
            <w:pPr>
              <w:jc w:val="both"/>
            </w:pPr>
            <w:r w:rsidRPr="00064BCC">
              <w:t>New coverage of Insecticide Treated Nets, LLINs.</w:t>
            </w:r>
          </w:p>
        </w:tc>
      </w:tr>
      <w:tr w:rsidR="00064BCC" w:rsidRPr="00064BCC" w:rsidTr="00064BCC">
        <w:trPr>
          <w:trHeight w:val="300"/>
        </w:trPr>
        <w:tc>
          <w:tcPr>
            <w:tcW w:w="7260" w:type="dxa"/>
            <w:noWrap/>
            <w:hideMark/>
          </w:tcPr>
          <w:p w:rsidR="00064BCC" w:rsidRPr="00064BCC" w:rsidRDefault="00064BCC" w:rsidP="00064BCC">
            <w:pPr>
              <w:jc w:val="both"/>
            </w:pPr>
            <w:r w:rsidRPr="00064BCC">
              <w:t>new % of infections averted due to ownership of ITN</w:t>
            </w:r>
          </w:p>
        </w:tc>
        <w:tc>
          <w:tcPr>
            <w:tcW w:w="11980" w:type="dxa"/>
            <w:noWrap/>
            <w:hideMark/>
          </w:tcPr>
          <w:p w:rsidR="00064BCC" w:rsidRPr="00064BCC" w:rsidRDefault="00064BCC" w:rsidP="00064BCC">
            <w:pPr>
              <w:jc w:val="both"/>
            </w:pPr>
            <w:r w:rsidRPr="00064BCC">
              <w:t>Percentage of infections averted due to the ownership/usage of Insecticide Treated Nets.</w:t>
            </w:r>
          </w:p>
        </w:tc>
      </w:tr>
      <w:tr w:rsidR="00064BCC" w:rsidRPr="00064BCC" w:rsidTr="00064BCC">
        <w:trPr>
          <w:trHeight w:val="300"/>
        </w:trPr>
        <w:tc>
          <w:tcPr>
            <w:tcW w:w="7260" w:type="dxa"/>
            <w:noWrap/>
            <w:hideMark/>
          </w:tcPr>
          <w:p w:rsidR="00064BCC" w:rsidRPr="00064BCC" w:rsidRDefault="00064BCC" w:rsidP="00064BCC">
            <w:pPr>
              <w:jc w:val="both"/>
            </w:pPr>
            <w:r w:rsidRPr="00064BCC">
              <w:t>switch on scale up of RCD</w:t>
            </w:r>
          </w:p>
        </w:tc>
        <w:tc>
          <w:tcPr>
            <w:tcW w:w="11980" w:type="dxa"/>
            <w:noWrap/>
            <w:hideMark/>
          </w:tcPr>
          <w:p w:rsidR="00064BCC" w:rsidRPr="00064BCC" w:rsidRDefault="00064BCC" w:rsidP="00064BCC">
            <w:pPr>
              <w:jc w:val="both"/>
            </w:pPr>
            <w:r w:rsidRPr="00064BCC">
              <w:t>Turn on/off Reactive Case Detection as a new intervention using the parameters on this tab.</w:t>
            </w:r>
          </w:p>
        </w:tc>
      </w:tr>
      <w:tr w:rsidR="00064BCC" w:rsidRPr="00064BCC" w:rsidTr="00064BCC">
        <w:trPr>
          <w:trHeight w:val="300"/>
        </w:trPr>
        <w:tc>
          <w:tcPr>
            <w:tcW w:w="7260" w:type="dxa"/>
            <w:noWrap/>
            <w:hideMark/>
          </w:tcPr>
          <w:p w:rsidR="00064BCC" w:rsidRPr="00064BCC" w:rsidRDefault="00064BCC" w:rsidP="00064BCC">
            <w:pPr>
              <w:jc w:val="both"/>
            </w:pPr>
            <w:r w:rsidRPr="00064BCC">
              <w:t>years to scale up RCD</w:t>
            </w:r>
          </w:p>
        </w:tc>
        <w:tc>
          <w:tcPr>
            <w:tcW w:w="11980" w:type="dxa"/>
            <w:noWrap/>
            <w:hideMark/>
          </w:tcPr>
          <w:p w:rsidR="00064BCC" w:rsidRPr="00064BCC" w:rsidRDefault="00064BCC" w:rsidP="00064BCC">
            <w:pPr>
              <w:jc w:val="both"/>
            </w:pPr>
            <w:r w:rsidRPr="00064BCC">
              <w:t>No. of years it takes to achive the new coverage of Reactive Case Detection.</w:t>
            </w:r>
          </w:p>
        </w:tc>
      </w:tr>
      <w:tr w:rsidR="00064BCC" w:rsidRPr="00064BCC" w:rsidTr="00064BCC">
        <w:trPr>
          <w:trHeight w:val="300"/>
        </w:trPr>
        <w:tc>
          <w:tcPr>
            <w:tcW w:w="7260" w:type="dxa"/>
            <w:noWrap/>
            <w:hideMark/>
          </w:tcPr>
          <w:p w:rsidR="00064BCC" w:rsidRPr="00064BCC" w:rsidRDefault="00064BCC" w:rsidP="00064BCC">
            <w:pPr>
              <w:jc w:val="both"/>
            </w:pPr>
            <w:r w:rsidRPr="00064BCC">
              <w:t>new coverage of RCD (%)</w:t>
            </w:r>
          </w:p>
        </w:tc>
        <w:tc>
          <w:tcPr>
            <w:tcW w:w="11980" w:type="dxa"/>
            <w:noWrap/>
            <w:hideMark/>
          </w:tcPr>
          <w:p w:rsidR="00064BCC" w:rsidRPr="00064BCC" w:rsidRDefault="00064BCC" w:rsidP="00064BCC">
            <w:pPr>
              <w:jc w:val="both"/>
            </w:pPr>
            <w:r w:rsidRPr="00064BCC">
              <w:t>New coverage of Reactive Case Detection.</w:t>
            </w:r>
          </w:p>
        </w:tc>
      </w:tr>
      <w:tr w:rsidR="00064BCC" w:rsidRPr="00064BCC" w:rsidTr="00064BCC">
        <w:trPr>
          <w:trHeight w:val="300"/>
        </w:trPr>
        <w:tc>
          <w:tcPr>
            <w:tcW w:w="7260" w:type="dxa"/>
            <w:noWrap/>
            <w:hideMark/>
          </w:tcPr>
          <w:p w:rsidR="00064BCC" w:rsidRPr="00064BCC" w:rsidRDefault="00064BCC" w:rsidP="00064BCC">
            <w:pPr>
              <w:jc w:val="both"/>
            </w:pPr>
            <w:r w:rsidRPr="00064BCC">
              <w:t>no. people screened per clinical case</w:t>
            </w:r>
          </w:p>
        </w:tc>
        <w:tc>
          <w:tcPr>
            <w:tcW w:w="11980" w:type="dxa"/>
            <w:noWrap/>
            <w:hideMark/>
          </w:tcPr>
          <w:p w:rsidR="00064BCC" w:rsidRPr="00064BCC" w:rsidRDefault="00064BCC" w:rsidP="00064BCC">
            <w:pPr>
              <w:jc w:val="both"/>
            </w:pPr>
            <w:r w:rsidRPr="00064BCC">
              <w:t>No. of people screened for malaria for each clinical case detected.</w:t>
            </w:r>
          </w:p>
        </w:tc>
      </w:tr>
      <w:tr w:rsidR="00064BCC" w:rsidRPr="00064BCC" w:rsidTr="00064BCC">
        <w:trPr>
          <w:trHeight w:val="300"/>
        </w:trPr>
        <w:tc>
          <w:tcPr>
            <w:tcW w:w="7260" w:type="dxa"/>
            <w:noWrap/>
            <w:hideMark/>
          </w:tcPr>
          <w:p w:rsidR="00064BCC" w:rsidRPr="00064BCC" w:rsidRDefault="00064BCC" w:rsidP="00064BCC">
            <w:pPr>
              <w:jc w:val="both"/>
            </w:pPr>
            <w:r w:rsidRPr="00064BCC">
              <w:t>sensitivity RCD test (clinical)</w:t>
            </w:r>
          </w:p>
        </w:tc>
        <w:tc>
          <w:tcPr>
            <w:tcW w:w="11980" w:type="dxa"/>
            <w:noWrap/>
            <w:hideMark/>
          </w:tcPr>
          <w:p w:rsidR="00064BCC" w:rsidRPr="00064BCC" w:rsidRDefault="00064BCC" w:rsidP="00064BCC">
            <w:pPr>
              <w:jc w:val="both"/>
            </w:pPr>
            <w:r w:rsidRPr="00064BCC">
              <w:t>Sensitivity of the test used in RCD to detect a clinical case</w:t>
            </w:r>
          </w:p>
        </w:tc>
      </w:tr>
      <w:tr w:rsidR="00064BCC" w:rsidRPr="00064BCC" w:rsidTr="00064BCC">
        <w:trPr>
          <w:trHeight w:val="300"/>
        </w:trPr>
        <w:tc>
          <w:tcPr>
            <w:tcW w:w="7260" w:type="dxa"/>
            <w:noWrap/>
            <w:hideMark/>
          </w:tcPr>
          <w:p w:rsidR="00064BCC" w:rsidRPr="00064BCC" w:rsidRDefault="00064BCC" w:rsidP="00064BCC">
            <w:pPr>
              <w:jc w:val="both"/>
            </w:pPr>
            <w:r w:rsidRPr="00064BCC">
              <w:t>sensitivity RCD test (super-micro, asym)</w:t>
            </w:r>
          </w:p>
        </w:tc>
        <w:tc>
          <w:tcPr>
            <w:tcW w:w="11980" w:type="dxa"/>
            <w:noWrap/>
            <w:hideMark/>
          </w:tcPr>
          <w:p w:rsidR="00064BCC" w:rsidRPr="00064BCC" w:rsidRDefault="00064BCC" w:rsidP="00064BCC">
            <w:pPr>
              <w:jc w:val="both"/>
            </w:pPr>
            <w:r w:rsidRPr="00064BCC">
              <w:t>Sensitivity of the test used in RCD to detect an asymptomatic patent case</w:t>
            </w:r>
          </w:p>
        </w:tc>
      </w:tr>
      <w:tr w:rsidR="00064BCC" w:rsidRPr="00064BCC" w:rsidTr="00064BCC">
        <w:trPr>
          <w:trHeight w:val="300"/>
        </w:trPr>
        <w:tc>
          <w:tcPr>
            <w:tcW w:w="7260" w:type="dxa"/>
            <w:noWrap/>
            <w:hideMark/>
          </w:tcPr>
          <w:p w:rsidR="00064BCC" w:rsidRPr="00064BCC" w:rsidRDefault="00064BCC" w:rsidP="00064BCC">
            <w:pPr>
              <w:jc w:val="both"/>
            </w:pPr>
            <w:r w:rsidRPr="00064BCC">
              <w:t>sensitivity RCD test (sub-micro, asym)</w:t>
            </w:r>
          </w:p>
        </w:tc>
        <w:tc>
          <w:tcPr>
            <w:tcW w:w="11980" w:type="dxa"/>
            <w:noWrap/>
            <w:hideMark/>
          </w:tcPr>
          <w:p w:rsidR="00064BCC" w:rsidRPr="00064BCC" w:rsidRDefault="00064BCC" w:rsidP="00064BCC">
            <w:pPr>
              <w:jc w:val="both"/>
            </w:pPr>
            <w:r w:rsidRPr="00064BCC">
              <w:t>Sensitivity of the test used in RCD to detect an asymptomatic non-patent case</w:t>
            </w:r>
          </w:p>
        </w:tc>
      </w:tr>
      <w:tr w:rsidR="00064BCC" w:rsidRPr="00064BCC" w:rsidTr="00064BCC">
        <w:trPr>
          <w:trHeight w:val="300"/>
        </w:trPr>
        <w:tc>
          <w:tcPr>
            <w:tcW w:w="7260" w:type="dxa"/>
            <w:noWrap/>
            <w:hideMark/>
          </w:tcPr>
          <w:p w:rsidR="00064BCC" w:rsidRPr="00064BCC" w:rsidRDefault="00064BCC" w:rsidP="00064BCC">
            <w:pPr>
              <w:jc w:val="both"/>
            </w:pPr>
            <w:r w:rsidRPr="00064BCC">
              <w:t>% increased likelihood of finding cases with radial search</w:t>
            </w:r>
          </w:p>
        </w:tc>
        <w:tc>
          <w:tcPr>
            <w:tcW w:w="11980" w:type="dxa"/>
            <w:noWrap/>
            <w:hideMark/>
          </w:tcPr>
          <w:p w:rsidR="00064BCC" w:rsidRPr="00064BCC" w:rsidRDefault="00064BCC" w:rsidP="00064BCC">
            <w:pPr>
              <w:jc w:val="both"/>
            </w:pPr>
            <w:r w:rsidRPr="00064BCC">
              <w:t>Percent increase</w:t>
            </w:r>
            <w:r>
              <w:t>d</w:t>
            </w:r>
            <w:r w:rsidRPr="00064BCC">
              <w:t xml:space="preserve"> in likelihood of finding malaria cases with radial search.</w:t>
            </w:r>
          </w:p>
        </w:tc>
      </w:tr>
      <w:tr w:rsidR="00064BCC" w:rsidRPr="00064BCC" w:rsidTr="00064BCC">
        <w:trPr>
          <w:trHeight w:val="300"/>
        </w:trPr>
        <w:tc>
          <w:tcPr>
            <w:tcW w:w="7260" w:type="dxa"/>
            <w:noWrap/>
            <w:hideMark/>
          </w:tcPr>
          <w:p w:rsidR="00064BCC" w:rsidRPr="00064BCC" w:rsidRDefault="00064BCC" w:rsidP="00064BCC">
            <w:pPr>
              <w:jc w:val="both"/>
            </w:pPr>
            <w:r w:rsidRPr="00064BCC">
              <w:t>change RCD from radial search to co-exposure search</w:t>
            </w:r>
          </w:p>
        </w:tc>
        <w:tc>
          <w:tcPr>
            <w:tcW w:w="11980" w:type="dxa"/>
            <w:noWrap/>
            <w:hideMark/>
          </w:tcPr>
          <w:p w:rsidR="00064BCC" w:rsidRPr="00064BCC" w:rsidRDefault="00064BCC" w:rsidP="00064BCC">
            <w:pPr>
              <w:jc w:val="both"/>
            </w:pPr>
            <w:r w:rsidRPr="00064BCC">
              <w:t>Change Reactive Case Detection from radial search to co-exposure search</w:t>
            </w:r>
          </w:p>
        </w:tc>
      </w:tr>
      <w:tr w:rsidR="00064BCC" w:rsidRPr="00064BCC" w:rsidTr="00064BCC">
        <w:trPr>
          <w:trHeight w:val="300"/>
        </w:trPr>
        <w:tc>
          <w:tcPr>
            <w:tcW w:w="7260" w:type="dxa"/>
            <w:noWrap/>
            <w:hideMark/>
          </w:tcPr>
          <w:p w:rsidR="00064BCC" w:rsidRPr="00064BCC" w:rsidRDefault="00064BCC" w:rsidP="00064BCC">
            <w:pPr>
              <w:jc w:val="both"/>
            </w:pPr>
            <w:r w:rsidRPr="00064BCC">
              <w:t>% increased likelihood of finding cases with co</w:t>
            </w:r>
            <w:r>
              <w:t>-</w:t>
            </w:r>
            <w:r w:rsidRPr="00064BCC">
              <w:t>exposure search</w:t>
            </w:r>
          </w:p>
        </w:tc>
        <w:tc>
          <w:tcPr>
            <w:tcW w:w="11980" w:type="dxa"/>
            <w:noWrap/>
            <w:hideMark/>
          </w:tcPr>
          <w:p w:rsidR="00064BCC" w:rsidRPr="00064BCC" w:rsidRDefault="00064BCC" w:rsidP="00064BCC">
            <w:pPr>
              <w:jc w:val="both"/>
            </w:pPr>
            <w:r w:rsidRPr="00064BCC">
              <w:t>Percent increased in likelihood of finding malaria cases with co-exposure search.</w:t>
            </w:r>
          </w:p>
        </w:tc>
      </w:tr>
      <w:tr w:rsidR="00064BCC" w:rsidRPr="00064BCC" w:rsidTr="00064BCC">
        <w:trPr>
          <w:trHeight w:val="300"/>
        </w:trPr>
        <w:tc>
          <w:tcPr>
            <w:tcW w:w="7260" w:type="dxa"/>
            <w:noWrap/>
            <w:hideMark/>
          </w:tcPr>
          <w:p w:rsidR="00064BCC" w:rsidRPr="00064BCC" w:rsidRDefault="00064BCC" w:rsidP="00064BCC">
            <w:pPr>
              <w:jc w:val="both"/>
            </w:pPr>
            <w:r w:rsidRPr="00064BCC">
              <w:t>switch on scale up of IRS</w:t>
            </w:r>
          </w:p>
        </w:tc>
        <w:tc>
          <w:tcPr>
            <w:tcW w:w="11980" w:type="dxa"/>
            <w:noWrap/>
            <w:hideMark/>
          </w:tcPr>
          <w:p w:rsidR="00064BCC" w:rsidRPr="00064BCC" w:rsidRDefault="00064BCC" w:rsidP="00064BCC">
            <w:pPr>
              <w:jc w:val="both"/>
            </w:pPr>
            <w:r w:rsidRPr="00064BCC">
              <w:t>Turn on/off Indoor Residual Spraying as a new intervention using the parameters on this tab.</w:t>
            </w:r>
          </w:p>
        </w:tc>
      </w:tr>
      <w:tr w:rsidR="00064BCC" w:rsidRPr="00064BCC" w:rsidTr="00064BCC">
        <w:trPr>
          <w:trHeight w:val="300"/>
        </w:trPr>
        <w:tc>
          <w:tcPr>
            <w:tcW w:w="7260" w:type="dxa"/>
            <w:noWrap/>
            <w:hideMark/>
          </w:tcPr>
          <w:p w:rsidR="00064BCC" w:rsidRPr="00064BCC" w:rsidRDefault="00064BCC" w:rsidP="00064BCC">
            <w:pPr>
              <w:jc w:val="both"/>
            </w:pPr>
            <w:r w:rsidRPr="00064BCC">
              <w:t>years to scale up IRS</w:t>
            </w:r>
          </w:p>
        </w:tc>
        <w:tc>
          <w:tcPr>
            <w:tcW w:w="11980" w:type="dxa"/>
            <w:noWrap/>
            <w:hideMark/>
          </w:tcPr>
          <w:p w:rsidR="00064BCC" w:rsidRPr="00064BCC" w:rsidRDefault="00064BCC" w:rsidP="00064BCC">
            <w:pPr>
              <w:jc w:val="both"/>
            </w:pPr>
            <w:r w:rsidRPr="00064BCC">
              <w:t>No. of years it takes to achieve new coverage for Indoor Residual Spraying.</w:t>
            </w:r>
          </w:p>
        </w:tc>
      </w:tr>
      <w:tr w:rsidR="00064BCC" w:rsidRPr="00064BCC" w:rsidTr="00064BCC">
        <w:trPr>
          <w:trHeight w:val="300"/>
        </w:trPr>
        <w:tc>
          <w:tcPr>
            <w:tcW w:w="7260" w:type="dxa"/>
            <w:noWrap/>
            <w:hideMark/>
          </w:tcPr>
          <w:p w:rsidR="00064BCC" w:rsidRPr="00064BCC" w:rsidRDefault="00064BCC" w:rsidP="00064BCC">
            <w:pPr>
              <w:jc w:val="both"/>
            </w:pPr>
            <w:r w:rsidRPr="00064BCC">
              <w:t>new coverage of IRS (%)</w:t>
            </w:r>
          </w:p>
        </w:tc>
        <w:tc>
          <w:tcPr>
            <w:tcW w:w="11980" w:type="dxa"/>
            <w:noWrap/>
            <w:hideMark/>
          </w:tcPr>
          <w:p w:rsidR="00064BCC" w:rsidRPr="00064BCC" w:rsidRDefault="00064BCC" w:rsidP="00064BCC">
            <w:pPr>
              <w:jc w:val="both"/>
            </w:pPr>
            <w:r w:rsidRPr="00064BCC">
              <w:t>New coverage of Indoor Residual Spraying.</w:t>
            </w:r>
          </w:p>
        </w:tc>
      </w:tr>
      <w:tr w:rsidR="00064BCC" w:rsidRPr="00064BCC" w:rsidTr="00064BCC">
        <w:trPr>
          <w:trHeight w:val="300"/>
        </w:trPr>
        <w:tc>
          <w:tcPr>
            <w:tcW w:w="7260" w:type="dxa"/>
            <w:noWrap/>
            <w:hideMark/>
          </w:tcPr>
          <w:p w:rsidR="00064BCC" w:rsidRPr="00064BCC" w:rsidRDefault="00064BCC" w:rsidP="00064BCC">
            <w:pPr>
              <w:jc w:val="both"/>
            </w:pPr>
            <w:r w:rsidRPr="00064BCC">
              <w:t>% reduction in biting rate due to IRS</w:t>
            </w:r>
          </w:p>
        </w:tc>
        <w:tc>
          <w:tcPr>
            <w:tcW w:w="11980" w:type="dxa"/>
            <w:noWrap/>
            <w:hideMark/>
          </w:tcPr>
          <w:p w:rsidR="00064BCC" w:rsidRPr="00064BCC" w:rsidRDefault="00064BCC" w:rsidP="00064BCC">
            <w:pPr>
              <w:jc w:val="both"/>
            </w:pPr>
            <w:r w:rsidRPr="00064BCC">
              <w:t>Percentage reduced in biting rates due to the use of IRS.</w:t>
            </w:r>
          </w:p>
        </w:tc>
      </w:tr>
      <w:tr w:rsidR="00064BCC" w:rsidRPr="00064BCC" w:rsidTr="00064BCC">
        <w:trPr>
          <w:trHeight w:val="300"/>
        </w:trPr>
        <w:tc>
          <w:tcPr>
            <w:tcW w:w="7260" w:type="dxa"/>
            <w:noWrap/>
            <w:hideMark/>
          </w:tcPr>
          <w:p w:rsidR="00064BCC" w:rsidRPr="00064BCC" w:rsidRDefault="00064BCC" w:rsidP="00064BCC">
            <w:pPr>
              <w:jc w:val="both"/>
              <w:rPr>
                <w:b/>
                <w:bCs/>
              </w:rPr>
            </w:pPr>
            <w:r w:rsidRPr="00064BCC">
              <w:rPr>
                <w:b/>
                <w:bCs/>
              </w:rPr>
              <w:t>Focal MDA Indicators</w:t>
            </w:r>
          </w:p>
        </w:tc>
        <w:tc>
          <w:tcPr>
            <w:tcW w:w="11980" w:type="dxa"/>
            <w:noWrap/>
            <w:hideMark/>
          </w:tcPr>
          <w:p w:rsidR="00064BCC" w:rsidRPr="00064BCC" w:rsidRDefault="00064BCC" w:rsidP="00064BCC">
            <w:pPr>
              <w:jc w:val="both"/>
              <w:rPr>
                <w:b/>
                <w:bCs/>
              </w:rPr>
            </w:pPr>
          </w:p>
        </w:tc>
      </w:tr>
      <w:tr w:rsidR="00064BCC" w:rsidRPr="00064BCC" w:rsidTr="00064BCC">
        <w:trPr>
          <w:trHeight w:val="300"/>
        </w:trPr>
        <w:tc>
          <w:tcPr>
            <w:tcW w:w="7260" w:type="dxa"/>
            <w:noWrap/>
            <w:hideMark/>
          </w:tcPr>
          <w:p w:rsidR="00064BCC" w:rsidRPr="00064BCC" w:rsidRDefault="00064BCC" w:rsidP="00064BCC">
            <w:pPr>
              <w:jc w:val="both"/>
            </w:pPr>
            <w:r w:rsidRPr="00064BCC">
              <w:t>switch on MDA</w:t>
            </w:r>
          </w:p>
        </w:tc>
        <w:tc>
          <w:tcPr>
            <w:tcW w:w="11980" w:type="dxa"/>
            <w:noWrap/>
            <w:hideMark/>
          </w:tcPr>
          <w:p w:rsidR="00064BCC" w:rsidRPr="00064BCC" w:rsidRDefault="00064BCC" w:rsidP="00064BCC">
            <w:pPr>
              <w:jc w:val="both"/>
            </w:pPr>
            <w:r w:rsidRPr="00064BCC">
              <w:t>Turn on/off Mass Drug Administration.</w:t>
            </w:r>
          </w:p>
        </w:tc>
      </w:tr>
      <w:tr w:rsidR="00064BCC" w:rsidRPr="00064BCC" w:rsidTr="00064BCC">
        <w:trPr>
          <w:trHeight w:val="300"/>
        </w:trPr>
        <w:tc>
          <w:tcPr>
            <w:tcW w:w="7260" w:type="dxa"/>
            <w:noWrap/>
            <w:hideMark/>
          </w:tcPr>
          <w:p w:rsidR="00064BCC" w:rsidRPr="00064BCC" w:rsidRDefault="00064BCC" w:rsidP="00064BCC">
            <w:pPr>
              <w:jc w:val="both"/>
            </w:pPr>
            <w:r w:rsidRPr="00064BCC">
              <w:t>effective population coverage of focal MDA in round 1</w:t>
            </w:r>
          </w:p>
        </w:tc>
        <w:tc>
          <w:tcPr>
            <w:tcW w:w="11980" w:type="dxa"/>
            <w:noWrap/>
            <w:hideMark/>
          </w:tcPr>
          <w:p w:rsidR="00064BCC" w:rsidRPr="00064BCC" w:rsidRDefault="00064BCC" w:rsidP="00064BCC">
            <w:pPr>
              <w:jc w:val="both"/>
            </w:pPr>
            <w:r w:rsidRPr="00064BCC">
              <w:t>Effective population coverage of focal MDA in round 1</w:t>
            </w:r>
          </w:p>
        </w:tc>
      </w:tr>
      <w:tr w:rsidR="00064BCC" w:rsidRPr="00064BCC" w:rsidTr="00064BCC">
        <w:trPr>
          <w:trHeight w:val="300"/>
        </w:trPr>
        <w:tc>
          <w:tcPr>
            <w:tcW w:w="7260" w:type="dxa"/>
            <w:noWrap/>
            <w:hideMark/>
          </w:tcPr>
          <w:p w:rsidR="00064BCC" w:rsidRPr="00064BCC" w:rsidRDefault="00064BCC" w:rsidP="00064BCC">
            <w:pPr>
              <w:jc w:val="both"/>
            </w:pPr>
            <w:r w:rsidRPr="00064BCC">
              <w:t>effective population coverage of focal MDA in round 2</w:t>
            </w:r>
          </w:p>
        </w:tc>
        <w:tc>
          <w:tcPr>
            <w:tcW w:w="11980" w:type="dxa"/>
            <w:noWrap/>
            <w:hideMark/>
          </w:tcPr>
          <w:p w:rsidR="00064BCC" w:rsidRPr="00064BCC" w:rsidRDefault="00064BCC" w:rsidP="00064BCC">
            <w:pPr>
              <w:jc w:val="both"/>
            </w:pPr>
            <w:r w:rsidRPr="00064BCC">
              <w:t>Effective population coverage of focal MDA in round 2</w:t>
            </w:r>
          </w:p>
        </w:tc>
      </w:tr>
      <w:tr w:rsidR="00064BCC" w:rsidRPr="00064BCC" w:rsidTr="00064BCC">
        <w:trPr>
          <w:trHeight w:val="300"/>
        </w:trPr>
        <w:tc>
          <w:tcPr>
            <w:tcW w:w="7260" w:type="dxa"/>
            <w:noWrap/>
            <w:hideMark/>
          </w:tcPr>
          <w:p w:rsidR="00064BCC" w:rsidRPr="00064BCC" w:rsidRDefault="00064BCC" w:rsidP="00064BCC">
            <w:pPr>
              <w:jc w:val="both"/>
            </w:pPr>
            <w:r w:rsidRPr="00064BCC">
              <w:t>effective population coverage of focal MDA in round 3</w:t>
            </w:r>
          </w:p>
        </w:tc>
        <w:tc>
          <w:tcPr>
            <w:tcW w:w="11980" w:type="dxa"/>
            <w:noWrap/>
            <w:hideMark/>
          </w:tcPr>
          <w:p w:rsidR="00064BCC" w:rsidRPr="00064BCC" w:rsidRDefault="00064BCC" w:rsidP="00064BCC">
            <w:pPr>
              <w:jc w:val="both"/>
            </w:pPr>
            <w:r w:rsidRPr="00064BCC">
              <w:t>Effective population coverage of focal MDA in round 3</w:t>
            </w:r>
          </w:p>
        </w:tc>
      </w:tr>
      <w:tr w:rsidR="00064BCC" w:rsidRPr="00064BCC" w:rsidTr="00064BCC">
        <w:trPr>
          <w:trHeight w:val="300"/>
        </w:trPr>
        <w:tc>
          <w:tcPr>
            <w:tcW w:w="7260" w:type="dxa"/>
            <w:noWrap/>
            <w:hideMark/>
          </w:tcPr>
          <w:p w:rsidR="00064BCC" w:rsidRPr="00064BCC" w:rsidRDefault="00064BCC" w:rsidP="00064BCC">
            <w:pPr>
              <w:jc w:val="both"/>
            </w:pPr>
            <w:r w:rsidRPr="00064BCC">
              <w:t>timing of 1st round [2018+ no. of month, 1 means Jan'2018, 13 means Jan'2019]</w:t>
            </w:r>
          </w:p>
        </w:tc>
        <w:tc>
          <w:tcPr>
            <w:tcW w:w="11980" w:type="dxa"/>
            <w:noWrap/>
            <w:hideMark/>
          </w:tcPr>
          <w:p w:rsidR="00064BCC" w:rsidRPr="00064BCC" w:rsidRDefault="00064BCC" w:rsidP="00064BCC">
            <w:pPr>
              <w:jc w:val="both"/>
            </w:pPr>
            <w:r w:rsidRPr="00064BCC">
              <w:t>The year+month when the 1st round of MDA starts</w:t>
            </w:r>
          </w:p>
        </w:tc>
      </w:tr>
      <w:tr w:rsidR="00064BCC" w:rsidRPr="00064BCC" w:rsidTr="00064BCC">
        <w:trPr>
          <w:trHeight w:val="300"/>
        </w:trPr>
        <w:tc>
          <w:tcPr>
            <w:tcW w:w="7260" w:type="dxa"/>
            <w:noWrap/>
            <w:hideMark/>
          </w:tcPr>
          <w:p w:rsidR="00064BCC" w:rsidRPr="00064BCC" w:rsidRDefault="00064BCC" w:rsidP="00064BCC">
            <w:pPr>
              <w:jc w:val="both"/>
            </w:pPr>
            <w:r w:rsidRPr="00064BCC">
              <w:t>timing of 2nd round [2018+ no. of month]</w:t>
            </w:r>
          </w:p>
        </w:tc>
        <w:tc>
          <w:tcPr>
            <w:tcW w:w="11980" w:type="dxa"/>
            <w:noWrap/>
            <w:hideMark/>
          </w:tcPr>
          <w:p w:rsidR="00064BCC" w:rsidRPr="00064BCC" w:rsidRDefault="00064BCC" w:rsidP="00064BCC">
            <w:pPr>
              <w:jc w:val="both"/>
            </w:pPr>
            <w:r w:rsidRPr="00064BCC">
              <w:t>The year+month when the 2nd round of MDA starts</w:t>
            </w:r>
          </w:p>
        </w:tc>
      </w:tr>
      <w:tr w:rsidR="00064BCC" w:rsidRPr="00064BCC" w:rsidTr="00064BCC">
        <w:trPr>
          <w:trHeight w:val="300"/>
        </w:trPr>
        <w:tc>
          <w:tcPr>
            <w:tcW w:w="7260" w:type="dxa"/>
            <w:noWrap/>
            <w:hideMark/>
          </w:tcPr>
          <w:p w:rsidR="00064BCC" w:rsidRPr="00064BCC" w:rsidRDefault="00064BCC" w:rsidP="00064BCC">
            <w:pPr>
              <w:jc w:val="both"/>
            </w:pPr>
            <w:r w:rsidRPr="00064BCC">
              <w:t>timing of 3rd round [2018+ no. of month]</w:t>
            </w:r>
          </w:p>
        </w:tc>
        <w:tc>
          <w:tcPr>
            <w:tcW w:w="11980" w:type="dxa"/>
            <w:noWrap/>
            <w:hideMark/>
          </w:tcPr>
          <w:p w:rsidR="00064BCC" w:rsidRPr="00064BCC" w:rsidRDefault="00064BCC" w:rsidP="00064BCC">
            <w:pPr>
              <w:jc w:val="both"/>
            </w:pPr>
            <w:r w:rsidRPr="00064BCC">
              <w:t>The year+month when the 3rd round of MDA starts</w:t>
            </w:r>
          </w:p>
        </w:tc>
      </w:tr>
      <w:tr w:rsidR="00064BCC" w:rsidRPr="00064BCC" w:rsidTr="00064BCC">
        <w:trPr>
          <w:trHeight w:val="300"/>
        </w:trPr>
        <w:tc>
          <w:tcPr>
            <w:tcW w:w="7260" w:type="dxa"/>
            <w:noWrap/>
            <w:hideMark/>
          </w:tcPr>
          <w:p w:rsidR="00064BCC" w:rsidRPr="00064BCC" w:rsidRDefault="00064BCC" w:rsidP="00064BCC">
            <w:pPr>
              <w:jc w:val="both"/>
            </w:pPr>
            <w:r w:rsidRPr="00064BCC">
              <w:t>months to complete each round</w:t>
            </w:r>
          </w:p>
        </w:tc>
        <w:tc>
          <w:tcPr>
            <w:tcW w:w="11980" w:type="dxa"/>
            <w:noWrap/>
            <w:hideMark/>
          </w:tcPr>
          <w:p w:rsidR="00064BCC" w:rsidRPr="00064BCC" w:rsidRDefault="00064BCC" w:rsidP="00064BCC">
            <w:pPr>
              <w:jc w:val="both"/>
            </w:pPr>
            <w:r w:rsidRPr="00064BCC">
              <w:t>No. of months to complete each round of MDA</w:t>
            </w:r>
          </w:p>
        </w:tc>
      </w:tr>
      <w:tr w:rsidR="00064BCC" w:rsidRPr="00064BCC" w:rsidTr="00064BCC">
        <w:trPr>
          <w:trHeight w:val="300"/>
        </w:trPr>
        <w:tc>
          <w:tcPr>
            <w:tcW w:w="7260" w:type="dxa"/>
            <w:noWrap/>
            <w:hideMark/>
          </w:tcPr>
          <w:p w:rsidR="00064BCC" w:rsidRPr="00064BCC" w:rsidRDefault="00064BCC" w:rsidP="00064BCC">
            <w:pPr>
              <w:jc w:val="both"/>
            </w:pPr>
            <w:r w:rsidRPr="00064BCC">
              <w:t>days prophylaxis provided by the ACT</w:t>
            </w:r>
          </w:p>
        </w:tc>
        <w:tc>
          <w:tcPr>
            <w:tcW w:w="11980" w:type="dxa"/>
            <w:noWrap/>
            <w:hideMark/>
          </w:tcPr>
          <w:p w:rsidR="00064BCC" w:rsidRPr="00064BCC" w:rsidRDefault="00064BCC" w:rsidP="00064BCC">
            <w:pPr>
              <w:jc w:val="both"/>
            </w:pPr>
            <w:r w:rsidRPr="00064BCC">
              <w:t>No. of days protected from malaria because of the ACT.</w:t>
            </w:r>
          </w:p>
        </w:tc>
      </w:tr>
      <w:tr w:rsidR="00064BCC" w:rsidRPr="00064BCC" w:rsidTr="00064BCC">
        <w:trPr>
          <w:trHeight w:val="300"/>
        </w:trPr>
        <w:tc>
          <w:tcPr>
            <w:tcW w:w="7260" w:type="dxa"/>
            <w:noWrap/>
            <w:hideMark/>
          </w:tcPr>
          <w:p w:rsidR="00064BCC" w:rsidRPr="00064BCC" w:rsidRDefault="00064BCC" w:rsidP="00064BCC">
            <w:pPr>
              <w:jc w:val="both"/>
            </w:pPr>
            <w:r w:rsidRPr="00064BCC">
              <w:t>% population coverage of 1st MDA round</w:t>
            </w:r>
          </w:p>
        </w:tc>
        <w:tc>
          <w:tcPr>
            <w:tcW w:w="11980" w:type="dxa"/>
            <w:noWrap/>
            <w:hideMark/>
          </w:tcPr>
          <w:p w:rsidR="00064BCC" w:rsidRPr="00064BCC" w:rsidRDefault="00064BCC" w:rsidP="00064BCC">
            <w:pPr>
              <w:jc w:val="both"/>
            </w:pPr>
            <w:r w:rsidRPr="00064BCC">
              <w:t>Population coverage of 1st round of MDA.</w:t>
            </w:r>
          </w:p>
        </w:tc>
      </w:tr>
      <w:tr w:rsidR="00064BCC" w:rsidRPr="00064BCC" w:rsidTr="00064BCC">
        <w:trPr>
          <w:trHeight w:val="300"/>
        </w:trPr>
        <w:tc>
          <w:tcPr>
            <w:tcW w:w="7260" w:type="dxa"/>
            <w:noWrap/>
            <w:hideMark/>
          </w:tcPr>
          <w:p w:rsidR="00064BCC" w:rsidRPr="00064BCC" w:rsidRDefault="00064BCC" w:rsidP="00064BCC">
            <w:pPr>
              <w:jc w:val="both"/>
            </w:pPr>
            <w:r w:rsidRPr="00064BCC">
              <w:t>% of 1st MDA round population to get 2nd</w:t>
            </w:r>
          </w:p>
        </w:tc>
        <w:tc>
          <w:tcPr>
            <w:tcW w:w="11980" w:type="dxa"/>
            <w:noWrap/>
            <w:hideMark/>
          </w:tcPr>
          <w:p w:rsidR="00064BCC" w:rsidRPr="00064BCC" w:rsidRDefault="00064BCC" w:rsidP="00064BCC">
            <w:pPr>
              <w:jc w:val="both"/>
            </w:pPr>
            <w:r w:rsidRPr="00064BCC">
              <w:t>% of population of 1st MDA round getting a 2nd MDA.</w:t>
            </w:r>
          </w:p>
        </w:tc>
      </w:tr>
      <w:tr w:rsidR="00064BCC" w:rsidRPr="00064BCC" w:rsidTr="00064BCC">
        <w:trPr>
          <w:trHeight w:val="300"/>
        </w:trPr>
        <w:tc>
          <w:tcPr>
            <w:tcW w:w="7260" w:type="dxa"/>
            <w:noWrap/>
            <w:hideMark/>
          </w:tcPr>
          <w:p w:rsidR="00064BCC" w:rsidRPr="00064BCC" w:rsidRDefault="00064BCC" w:rsidP="00064BCC">
            <w:pPr>
              <w:jc w:val="both"/>
            </w:pPr>
            <w:r w:rsidRPr="00064BCC">
              <w:t>% of 2nd MDA round population to get 3rd</w:t>
            </w:r>
          </w:p>
        </w:tc>
        <w:tc>
          <w:tcPr>
            <w:tcW w:w="11980" w:type="dxa"/>
            <w:noWrap/>
            <w:hideMark/>
          </w:tcPr>
          <w:p w:rsidR="00064BCC" w:rsidRPr="00064BCC" w:rsidRDefault="00064BCC" w:rsidP="00064BCC">
            <w:pPr>
              <w:jc w:val="both"/>
            </w:pPr>
            <w:r w:rsidRPr="00064BCC">
              <w:t>% of population of 2ND MDA round getting a 3rd MDA.</w:t>
            </w:r>
          </w:p>
        </w:tc>
      </w:tr>
      <w:tr w:rsidR="00064BCC" w:rsidRPr="00064BCC" w:rsidTr="00064BCC">
        <w:trPr>
          <w:trHeight w:val="300"/>
        </w:trPr>
        <w:tc>
          <w:tcPr>
            <w:tcW w:w="7260" w:type="dxa"/>
            <w:noWrap/>
            <w:hideMark/>
          </w:tcPr>
          <w:p w:rsidR="00064BCC" w:rsidRPr="00064BCC" w:rsidRDefault="00064BCC" w:rsidP="00064BCC">
            <w:pPr>
              <w:jc w:val="both"/>
              <w:rPr>
                <w:b/>
                <w:bCs/>
              </w:rPr>
            </w:pPr>
            <w:r w:rsidRPr="00064BCC">
              <w:rPr>
                <w:b/>
                <w:bCs/>
              </w:rPr>
              <w:t>Imported malaria MSAT indicators</w:t>
            </w:r>
          </w:p>
        </w:tc>
        <w:tc>
          <w:tcPr>
            <w:tcW w:w="11980" w:type="dxa"/>
            <w:noWrap/>
            <w:hideMark/>
          </w:tcPr>
          <w:p w:rsidR="00064BCC" w:rsidRPr="00064BCC" w:rsidRDefault="00064BCC" w:rsidP="00064BCC">
            <w:pPr>
              <w:jc w:val="both"/>
              <w:rPr>
                <w:b/>
                <w:bCs/>
              </w:rPr>
            </w:pPr>
          </w:p>
        </w:tc>
      </w:tr>
      <w:tr w:rsidR="00064BCC" w:rsidRPr="00064BCC" w:rsidTr="00064BCC">
        <w:trPr>
          <w:trHeight w:val="300"/>
        </w:trPr>
        <w:tc>
          <w:tcPr>
            <w:tcW w:w="7260" w:type="dxa"/>
            <w:noWrap/>
            <w:hideMark/>
          </w:tcPr>
          <w:p w:rsidR="00064BCC" w:rsidRPr="00064BCC" w:rsidRDefault="00064BCC" w:rsidP="00064BCC">
            <w:pPr>
              <w:jc w:val="both"/>
            </w:pPr>
            <w:r w:rsidRPr="00064BCC">
              <w:t>switch on MSAT for imported cases</w:t>
            </w:r>
          </w:p>
        </w:tc>
        <w:tc>
          <w:tcPr>
            <w:tcW w:w="11980" w:type="dxa"/>
            <w:noWrap/>
            <w:hideMark/>
          </w:tcPr>
          <w:p w:rsidR="00064BCC" w:rsidRPr="00064BCC" w:rsidRDefault="00064BCC" w:rsidP="00064BCC">
            <w:pPr>
              <w:jc w:val="both"/>
            </w:pPr>
            <w:r w:rsidRPr="00064BCC">
              <w:t>Turn on/off Mass Screening and Treatment for the imported cases.</w:t>
            </w:r>
          </w:p>
        </w:tc>
      </w:tr>
      <w:tr w:rsidR="00064BCC" w:rsidRPr="00064BCC" w:rsidTr="00064BCC">
        <w:trPr>
          <w:trHeight w:val="300"/>
        </w:trPr>
        <w:tc>
          <w:tcPr>
            <w:tcW w:w="7260" w:type="dxa"/>
            <w:noWrap/>
            <w:hideMark/>
          </w:tcPr>
          <w:p w:rsidR="00064BCC" w:rsidRPr="00064BCC" w:rsidRDefault="00064BCC" w:rsidP="00064BCC">
            <w:pPr>
              <w:jc w:val="both"/>
            </w:pPr>
            <w:r w:rsidRPr="00064BCC">
              <w:t>years to scale up MSAT</w:t>
            </w:r>
          </w:p>
        </w:tc>
        <w:tc>
          <w:tcPr>
            <w:tcW w:w="11980" w:type="dxa"/>
            <w:noWrap/>
            <w:hideMark/>
          </w:tcPr>
          <w:p w:rsidR="00064BCC" w:rsidRPr="00064BCC" w:rsidRDefault="00064BCC" w:rsidP="00064BCC">
            <w:pPr>
              <w:jc w:val="both"/>
            </w:pPr>
            <w:r w:rsidRPr="00064BCC">
              <w:t>No. of years it takes to achieve the new coverage of MSAT.</w:t>
            </w:r>
          </w:p>
        </w:tc>
      </w:tr>
      <w:tr w:rsidR="00064BCC" w:rsidRPr="00064BCC" w:rsidTr="00064BCC">
        <w:trPr>
          <w:trHeight w:val="300"/>
        </w:trPr>
        <w:tc>
          <w:tcPr>
            <w:tcW w:w="7260" w:type="dxa"/>
            <w:noWrap/>
            <w:hideMark/>
          </w:tcPr>
          <w:p w:rsidR="00064BCC" w:rsidRPr="00064BCC" w:rsidRDefault="00064BCC" w:rsidP="00064BCC">
            <w:pPr>
              <w:jc w:val="both"/>
            </w:pPr>
            <w:r w:rsidRPr="00064BCC">
              <w:t>new coverage of MSAT (%)</w:t>
            </w:r>
          </w:p>
        </w:tc>
        <w:tc>
          <w:tcPr>
            <w:tcW w:w="11980" w:type="dxa"/>
            <w:noWrap/>
            <w:hideMark/>
          </w:tcPr>
          <w:p w:rsidR="00064BCC" w:rsidRPr="00064BCC" w:rsidRDefault="00064BCC" w:rsidP="00064BCC">
            <w:pPr>
              <w:jc w:val="both"/>
            </w:pPr>
            <w:r w:rsidRPr="00064BCC">
              <w:t>New coverage of MSAT.</w:t>
            </w:r>
          </w:p>
        </w:tc>
      </w:tr>
      <w:tr w:rsidR="00064BCC" w:rsidRPr="00064BCC" w:rsidTr="00064BCC">
        <w:trPr>
          <w:trHeight w:val="300"/>
        </w:trPr>
        <w:tc>
          <w:tcPr>
            <w:tcW w:w="7260" w:type="dxa"/>
            <w:noWrap/>
            <w:hideMark/>
          </w:tcPr>
          <w:p w:rsidR="00064BCC" w:rsidRPr="00064BCC" w:rsidRDefault="00064BCC" w:rsidP="00064BCC">
            <w:pPr>
              <w:jc w:val="both"/>
            </w:pPr>
            <w:r w:rsidRPr="00064BCC">
              <w:t>sensitivity MSAT test (clinical)</w:t>
            </w:r>
          </w:p>
        </w:tc>
        <w:tc>
          <w:tcPr>
            <w:tcW w:w="11980" w:type="dxa"/>
            <w:noWrap/>
            <w:hideMark/>
          </w:tcPr>
          <w:p w:rsidR="00064BCC" w:rsidRPr="00064BCC" w:rsidRDefault="00064BCC" w:rsidP="00064BCC">
            <w:pPr>
              <w:jc w:val="both"/>
            </w:pPr>
            <w:r w:rsidRPr="00064BCC">
              <w:t>Sensitivity of the test used in MSAT to detect a clinical case</w:t>
            </w:r>
          </w:p>
        </w:tc>
      </w:tr>
      <w:tr w:rsidR="00064BCC" w:rsidRPr="00064BCC" w:rsidTr="00064BCC">
        <w:trPr>
          <w:trHeight w:val="300"/>
        </w:trPr>
        <w:tc>
          <w:tcPr>
            <w:tcW w:w="7260" w:type="dxa"/>
            <w:noWrap/>
            <w:hideMark/>
          </w:tcPr>
          <w:p w:rsidR="00064BCC" w:rsidRPr="00064BCC" w:rsidRDefault="00064BCC" w:rsidP="00064BCC">
            <w:pPr>
              <w:jc w:val="both"/>
            </w:pPr>
            <w:r w:rsidRPr="00064BCC">
              <w:t>sensitivity MSAT test (super-micro, asym)</w:t>
            </w:r>
          </w:p>
        </w:tc>
        <w:tc>
          <w:tcPr>
            <w:tcW w:w="11980" w:type="dxa"/>
            <w:noWrap/>
            <w:hideMark/>
          </w:tcPr>
          <w:p w:rsidR="00064BCC" w:rsidRPr="00064BCC" w:rsidRDefault="00064BCC" w:rsidP="00064BCC">
            <w:pPr>
              <w:jc w:val="both"/>
            </w:pPr>
            <w:r w:rsidRPr="00064BCC">
              <w:t>Sensitivity of the test used in MSAT to detect an asymptomatic patent case</w:t>
            </w:r>
          </w:p>
        </w:tc>
      </w:tr>
      <w:tr w:rsidR="00064BCC" w:rsidRPr="00064BCC" w:rsidTr="00064BCC">
        <w:trPr>
          <w:trHeight w:val="300"/>
        </w:trPr>
        <w:tc>
          <w:tcPr>
            <w:tcW w:w="7260" w:type="dxa"/>
            <w:noWrap/>
            <w:hideMark/>
          </w:tcPr>
          <w:p w:rsidR="00064BCC" w:rsidRPr="00064BCC" w:rsidRDefault="00064BCC" w:rsidP="00064BCC">
            <w:pPr>
              <w:jc w:val="both"/>
            </w:pPr>
            <w:r w:rsidRPr="00064BCC">
              <w:t>sensitivity MSAT test (sub-micro, asym)</w:t>
            </w:r>
          </w:p>
        </w:tc>
        <w:tc>
          <w:tcPr>
            <w:tcW w:w="11980" w:type="dxa"/>
            <w:noWrap/>
            <w:hideMark/>
          </w:tcPr>
          <w:p w:rsidR="00064BCC" w:rsidRPr="00064BCC" w:rsidRDefault="00064BCC" w:rsidP="00064BCC">
            <w:pPr>
              <w:jc w:val="both"/>
            </w:pPr>
            <w:r w:rsidRPr="00064BCC">
              <w:t>Sensitivity of the test used in MSAT to detect an asymptomatic non-patent case</w:t>
            </w:r>
          </w:p>
        </w:tc>
      </w:tr>
    </w:tbl>
    <w:p w:rsidR="00F36DBB" w:rsidRDefault="00F36DBB" w:rsidP="00064BCC">
      <w:pPr>
        <w:jc w:val="both"/>
      </w:pPr>
    </w:p>
    <w:sectPr w:rsidR="00F36DBB" w:rsidSect="00674C3E">
      <w:headerReference w:type="default" r:id="rId16"/>
      <w:pgSz w:w="12240" w:h="15840"/>
      <w:pgMar w:top="1440" w:right="1440" w:bottom="1440" w:left="1440" w:header="0" w:footer="720"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52C" w:rsidRDefault="00BE652C" w:rsidP="00405B73">
      <w:pPr>
        <w:spacing w:after="0" w:line="240" w:lineRule="auto"/>
      </w:pPr>
      <w:r>
        <w:separator/>
      </w:r>
    </w:p>
  </w:endnote>
  <w:endnote w:type="continuationSeparator" w:id="0">
    <w:p w:rsidR="00BE652C" w:rsidRDefault="00BE652C" w:rsidP="00405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52C" w:rsidRDefault="00BE652C" w:rsidP="00405B73">
      <w:pPr>
        <w:spacing w:after="0" w:line="240" w:lineRule="auto"/>
      </w:pPr>
      <w:r>
        <w:separator/>
      </w:r>
    </w:p>
  </w:footnote>
  <w:footnote w:type="continuationSeparator" w:id="0">
    <w:p w:rsidR="00BE652C" w:rsidRDefault="00BE652C" w:rsidP="00405B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C20" w:rsidRDefault="00B06C20" w:rsidP="00B06C20">
    <w:pPr>
      <w:pStyle w:val="Footer"/>
    </w:pPr>
  </w:p>
  <w:p w:rsidR="003D6988" w:rsidRDefault="003D6988" w:rsidP="00B06C20">
    <w:pPr>
      <w:pStyle w:val="Footer"/>
    </w:pPr>
  </w:p>
  <w:tbl>
    <w:tblPr>
      <w:tblW w:w="0" w:type="auto"/>
      <w:jc w:val="center"/>
      <w:tblLayout w:type="fixed"/>
      <w:tblLook w:val="0000" w:firstRow="0" w:lastRow="0" w:firstColumn="0" w:lastColumn="0" w:noHBand="0" w:noVBand="0"/>
    </w:tblPr>
    <w:tblGrid>
      <w:gridCol w:w="1694"/>
      <w:gridCol w:w="5904"/>
      <w:gridCol w:w="1478"/>
    </w:tblGrid>
    <w:tr w:rsidR="00B06C20" w:rsidRPr="00297502" w:rsidTr="00D37B48">
      <w:trPr>
        <w:jc w:val="center"/>
      </w:trPr>
      <w:tc>
        <w:tcPr>
          <w:tcW w:w="1694" w:type="dxa"/>
        </w:tcPr>
        <w:p w:rsidR="00B06C20" w:rsidRPr="00297502" w:rsidRDefault="00B06C20" w:rsidP="00B06C20">
          <w:pPr>
            <w:spacing w:after="0" w:line="240" w:lineRule="auto"/>
            <w:ind w:left="-34" w:right="-127"/>
            <w:rPr>
              <w:rFonts w:asciiTheme="majorHAnsi" w:hAnsiTheme="majorHAnsi"/>
              <w:lang w:val="en-GB"/>
            </w:rPr>
          </w:pPr>
          <w:r w:rsidRPr="00297502">
            <w:rPr>
              <w:rFonts w:asciiTheme="majorHAnsi" w:hAnsiTheme="majorHAnsi"/>
              <w:noProof/>
              <w:lang w:eastAsia="en-US" w:bidi="th-TH"/>
            </w:rPr>
            <w:drawing>
              <wp:anchor distT="0" distB="0" distL="114300" distR="114300" simplePos="0" relativeHeight="251659264" behindDoc="0" locked="0" layoutInCell="1" allowOverlap="1" wp14:anchorId="77CD1055" wp14:editId="10F8976D">
                <wp:simplePos x="0" y="0"/>
                <wp:positionH relativeFrom="column">
                  <wp:posOffset>652283</wp:posOffset>
                </wp:positionH>
                <wp:positionV relativeFrom="paragraph">
                  <wp:posOffset>8393</wp:posOffset>
                </wp:positionV>
                <wp:extent cx="524427" cy="524427"/>
                <wp:effectExtent l="0" t="0" r="9525" b="9525"/>
                <wp:wrapNone/>
                <wp:docPr id="14" name="Picture 14" descr="MU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 200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2307" cy="54230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04" w:type="dxa"/>
        </w:tcPr>
        <w:p w:rsidR="00B06C20" w:rsidRPr="009E0B15" w:rsidRDefault="00B06C20" w:rsidP="00B06C20">
          <w:pPr>
            <w:spacing w:after="0" w:line="240" w:lineRule="auto"/>
            <w:jc w:val="center"/>
            <w:rPr>
              <w:rFonts w:asciiTheme="majorHAnsi" w:hAnsiTheme="majorHAnsi"/>
              <w:b/>
              <w:bCs/>
              <w:color w:val="242852" w:themeColor="text2"/>
            </w:rPr>
          </w:pPr>
          <w:r w:rsidRPr="009E0B15">
            <w:rPr>
              <w:rFonts w:asciiTheme="majorHAnsi" w:hAnsiTheme="majorHAnsi"/>
              <w:noProof/>
              <w:color w:val="242852" w:themeColor="text2"/>
              <w:lang w:eastAsia="en-US" w:bidi="th-TH"/>
            </w:rPr>
            <w:drawing>
              <wp:anchor distT="0" distB="0" distL="114300" distR="114300" simplePos="0" relativeHeight="251660288" behindDoc="0" locked="0" layoutInCell="1" allowOverlap="1" wp14:anchorId="2BD5DE88" wp14:editId="46C6C825">
                <wp:simplePos x="0" y="0"/>
                <wp:positionH relativeFrom="column">
                  <wp:posOffset>3538046</wp:posOffset>
                </wp:positionH>
                <wp:positionV relativeFrom="paragraph">
                  <wp:posOffset>8393</wp:posOffset>
                </wp:positionV>
                <wp:extent cx="455745" cy="455745"/>
                <wp:effectExtent l="0" t="0" r="1905" b="1905"/>
                <wp:wrapNone/>
                <wp:docPr id="15" name="Picture 15" descr="http://www.ox.ac.uk/images/hi_res/381_quad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x.ac.uk/images/hi_res/381_quad_1.gif"/>
                        <pic:cNvPicPr>
                          <a:picLocks noChangeAspect="1" noChangeArrowheads="1"/>
                        </pic:cNvPicPr>
                      </pic:nvPicPr>
                      <pic:blipFill>
                        <a:blip r:embed="rId2" r:link="rId3">
                          <a:extLst>
                            <a:ext uri="{28A0092B-C50C-407E-A947-70E740481C1C}">
                              <a14:useLocalDpi xmlns:a14="http://schemas.microsoft.com/office/drawing/2010/main" val="0"/>
                            </a:ext>
                          </a:extLst>
                        </a:blip>
                        <a:srcRect l="12933"/>
                        <a:stretch>
                          <a:fillRect/>
                        </a:stretch>
                      </pic:blipFill>
                      <pic:spPr bwMode="auto">
                        <a:xfrm>
                          <a:off x="0" y="0"/>
                          <a:ext cx="474407" cy="4744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0B15">
            <w:rPr>
              <w:rFonts w:asciiTheme="majorHAnsi" w:hAnsiTheme="majorHAnsi"/>
              <w:b/>
              <w:bCs/>
              <w:color w:val="242852" w:themeColor="text2"/>
            </w:rPr>
            <w:t>MAHIDOL-OXFORD TROPICAL MEDICINE RESEARCH UNIT</w:t>
          </w:r>
        </w:p>
        <w:p w:rsidR="00B06C20" w:rsidRPr="009E0B15" w:rsidRDefault="00B06C20" w:rsidP="00B06C20">
          <w:pPr>
            <w:spacing w:after="0" w:line="240" w:lineRule="auto"/>
            <w:jc w:val="center"/>
            <w:rPr>
              <w:rFonts w:asciiTheme="majorHAnsi" w:hAnsiTheme="majorHAnsi"/>
              <w:color w:val="242852" w:themeColor="text2"/>
              <w:sz w:val="22"/>
            </w:rPr>
          </w:pPr>
          <w:r w:rsidRPr="009E0B15">
            <w:rPr>
              <w:rFonts w:asciiTheme="majorHAnsi" w:hAnsiTheme="majorHAnsi"/>
              <w:color w:val="242852" w:themeColor="text2"/>
              <w:sz w:val="22"/>
            </w:rPr>
            <w:t>Faculty of Tropical Medicine, Mahidol University,</w:t>
          </w:r>
        </w:p>
        <w:p w:rsidR="00B06C20" w:rsidRPr="00297502" w:rsidRDefault="00B06C20" w:rsidP="00B06C20">
          <w:pPr>
            <w:spacing w:after="0" w:line="240" w:lineRule="auto"/>
            <w:jc w:val="center"/>
            <w:rPr>
              <w:rFonts w:asciiTheme="majorHAnsi" w:hAnsiTheme="majorHAnsi"/>
              <w:sz w:val="22"/>
            </w:rPr>
          </w:pPr>
          <w:r w:rsidRPr="009E0B15">
            <w:rPr>
              <w:rFonts w:asciiTheme="majorHAnsi" w:hAnsiTheme="majorHAnsi"/>
              <w:color w:val="242852" w:themeColor="text2"/>
              <w:sz w:val="22"/>
            </w:rPr>
            <w:t>420/6 Rajvithi Rd, Bangkok 10400, Thailand</w:t>
          </w:r>
        </w:p>
      </w:tc>
      <w:tc>
        <w:tcPr>
          <w:tcW w:w="1478" w:type="dxa"/>
        </w:tcPr>
        <w:p w:rsidR="00B06C20" w:rsidRPr="00297502" w:rsidRDefault="00B06C20" w:rsidP="00B06C20">
          <w:pPr>
            <w:spacing w:after="0" w:line="240" w:lineRule="auto"/>
            <w:rPr>
              <w:rFonts w:asciiTheme="majorHAnsi" w:hAnsiTheme="majorHAnsi"/>
              <w:lang w:val="en-GB"/>
            </w:rPr>
          </w:pPr>
        </w:p>
      </w:tc>
    </w:tr>
  </w:tbl>
  <w:p w:rsidR="00B06C20" w:rsidRDefault="00B06C20" w:rsidP="003D69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DF84C6F"/>
    <w:multiLevelType w:val="hybridMultilevel"/>
    <w:tmpl w:val="F0E2B3E0"/>
    <w:lvl w:ilvl="0" w:tplc="95E2785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D4BB2"/>
    <w:multiLevelType w:val="hybridMultilevel"/>
    <w:tmpl w:val="54E68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471939"/>
    <w:multiLevelType w:val="hybridMultilevel"/>
    <w:tmpl w:val="000E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5C"/>
    <w:rsid w:val="00011260"/>
    <w:rsid w:val="0002357B"/>
    <w:rsid w:val="00064BCC"/>
    <w:rsid w:val="000E2633"/>
    <w:rsid w:val="00143328"/>
    <w:rsid w:val="00155D79"/>
    <w:rsid w:val="001958D9"/>
    <w:rsid w:val="00195942"/>
    <w:rsid w:val="001A1372"/>
    <w:rsid w:val="001B3D32"/>
    <w:rsid w:val="001C034C"/>
    <w:rsid w:val="00244A44"/>
    <w:rsid w:val="00261C0E"/>
    <w:rsid w:val="00261E21"/>
    <w:rsid w:val="002820BE"/>
    <w:rsid w:val="002953D0"/>
    <w:rsid w:val="002A29F5"/>
    <w:rsid w:val="002D7D99"/>
    <w:rsid w:val="002E1562"/>
    <w:rsid w:val="003163D4"/>
    <w:rsid w:val="00323312"/>
    <w:rsid w:val="00327419"/>
    <w:rsid w:val="00352B15"/>
    <w:rsid w:val="00364105"/>
    <w:rsid w:val="00383E39"/>
    <w:rsid w:val="00385D31"/>
    <w:rsid w:val="00387EB7"/>
    <w:rsid w:val="00396192"/>
    <w:rsid w:val="003D6988"/>
    <w:rsid w:val="003E4AA6"/>
    <w:rsid w:val="00400D28"/>
    <w:rsid w:val="00405B73"/>
    <w:rsid w:val="00413E9A"/>
    <w:rsid w:val="00444035"/>
    <w:rsid w:val="00444425"/>
    <w:rsid w:val="004525D0"/>
    <w:rsid w:val="00466A5C"/>
    <w:rsid w:val="004B1BE6"/>
    <w:rsid w:val="004B72AB"/>
    <w:rsid w:val="004D37DB"/>
    <w:rsid w:val="004E04D9"/>
    <w:rsid w:val="004E652D"/>
    <w:rsid w:val="004F36A7"/>
    <w:rsid w:val="00542C3E"/>
    <w:rsid w:val="00583C96"/>
    <w:rsid w:val="00597A33"/>
    <w:rsid w:val="005A2AA7"/>
    <w:rsid w:val="005D336E"/>
    <w:rsid w:val="00607984"/>
    <w:rsid w:val="006144DA"/>
    <w:rsid w:val="0061460B"/>
    <w:rsid w:val="00662F3C"/>
    <w:rsid w:val="00673F79"/>
    <w:rsid w:val="00674C3E"/>
    <w:rsid w:val="006926D9"/>
    <w:rsid w:val="006A07EB"/>
    <w:rsid w:val="006C4E0E"/>
    <w:rsid w:val="006C7BE3"/>
    <w:rsid w:val="006D661A"/>
    <w:rsid w:val="007358B1"/>
    <w:rsid w:val="00735B14"/>
    <w:rsid w:val="007A5F5C"/>
    <w:rsid w:val="007A7561"/>
    <w:rsid w:val="008549E5"/>
    <w:rsid w:val="00855B14"/>
    <w:rsid w:val="00865155"/>
    <w:rsid w:val="00885158"/>
    <w:rsid w:val="008A3073"/>
    <w:rsid w:val="008B0BC4"/>
    <w:rsid w:val="008B50E9"/>
    <w:rsid w:val="008B537A"/>
    <w:rsid w:val="008B64B1"/>
    <w:rsid w:val="008C4C49"/>
    <w:rsid w:val="00927ABB"/>
    <w:rsid w:val="009340A0"/>
    <w:rsid w:val="00944EE8"/>
    <w:rsid w:val="009549F4"/>
    <w:rsid w:val="00961F5B"/>
    <w:rsid w:val="0098113F"/>
    <w:rsid w:val="00981702"/>
    <w:rsid w:val="00995674"/>
    <w:rsid w:val="009B4888"/>
    <w:rsid w:val="009C2B0A"/>
    <w:rsid w:val="009E0B15"/>
    <w:rsid w:val="009E3A75"/>
    <w:rsid w:val="00A607A6"/>
    <w:rsid w:val="00A74854"/>
    <w:rsid w:val="00A86698"/>
    <w:rsid w:val="00A93993"/>
    <w:rsid w:val="00AA6763"/>
    <w:rsid w:val="00AF02F1"/>
    <w:rsid w:val="00AF07CC"/>
    <w:rsid w:val="00AF58AC"/>
    <w:rsid w:val="00B06C20"/>
    <w:rsid w:val="00B551FC"/>
    <w:rsid w:val="00B6366B"/>
    <w:rsid w:val="00BA3DC3"/>
    <w:rsid w:val="00BB5053"/>
    <w:rsid w:val="00BE652C"/>
    <w:rsid w:val="00BF5083"/>
    <w:rsid w:val="00BF5088"/>
    <w:rsid w:val="00BF7A13"/>
    <w:rsid w:val="00C01D0D"/>
    <w:rsid w:val="00C122AD"/>
    <w:rsid w:val="00C37502"/>
    <w:rsid w:val="00C66C3C"/>
    <w:rsid w:val="00C7756A"/>
    <w:rsid w:val="00C90FC3"/>
    <w:rsid w:val="00CA1E2C"/>
    <w:rsid w:val="00CC04A9"/>
    <w:rsid w:val="00CE49F7"/>
    <w:rsid w:val="00CE6C5F"/>
    <w:rsid w:val="00CF20DF"/>
    <w:rsid w:val="00D2237F"/>
    <w:rsid w:val="00D230D9"/>
    <w:rsid w:val="00D3515D"/>
    <w:rsid w:val="00D667D0"/>
    <w:rsid w:val="00D91231"/>
    <w:rsid w:val="00E64BFD"/>
    <w:rsid w:val="00E73B60"/>
    <w:rsid w:val="00EA3F13"/>
    <w:rsid w:val="00EA41A5"/>
    <w:rsid w:val="00EC63BB"/>
    <w:rsid w:val="00EC6447"/>
    <w:rsid w:val="00ED594E"/>
    <w:rsid w:val="00EE4DC5"/>
    <w:rsid w:val="00EE5309"/>
    <w:rsid w:val="00EE6021"/>
    <w:rsid w:val="00F01153"/>
    <w:rsid w:val="00F36DBB"/>
    <w:rsid w:val="00F8713E"/>
    <w:rsid w:val="00FE6C3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B98E67-010D-4993-A4C6-1646B1C7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A5C"/>
  </w:style>
  <w:style w:type="paragraph" w:styleId="Heading1">
    <w:name w:val="heading 1"/>
    <w:basedOn w:val="Normal"/>
    <w:next w:val="Normal"/>
    <w:link w:val="Heading1Char"/>
    <w:uiPriority w:val="9"/>
    <w:qFormat/>
    <w:rsid w:val="00466A5C"/>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semiHidden/>
    <w:unhideWhenUsed/>
    <w:qFormat/>
    <w:rsid w:val="00466A5C"/>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466A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66A5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66A5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66A5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66A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66A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66A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A5C"/>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466A5C"/>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466A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66A5C"/>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466A5C"/>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semiHidden/>
    <w:rsid w:val="00466A5C"/>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466A5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66A5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66A5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66A5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66A5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66A5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66A5C"/>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sid w:val="00466A5C"/>
    <w:rPr>
      <w:i/>
      <w:iCs/>
      <w:color w:val="595959" w:themeColor="text1" w:themeTint="A6"/>
    </w:rPr>
  </w:style>
  <w:style w:type="character" w:styleId="Emphasis">
    <w:name w:val="Emphasis"/>
    <w:basedOn w:val="DefaultParagraphFont"/>
    <w:uiPriority w:val="20"/>
    <w:qFormat/>
    <w:rsid w:val="00466A5C"/>
    <w:rPr>
      <w:i/>
      <w:iCs/>
    </w:rPr>
  </w:style>
  <w:style w:type="character" w:styleId="IntenseEmphasis">
    <w:name w:val="Intense Emphasis"/>
    <w:basedOn w:val="DefaultParagraphFont"/>
    <w:uiPriority w:val="21"/>
    <w:qFormat/>
    <w:rsid w:val="00466A5C"/>
    <w:rPr>
      <w:b/>
      <w:bCs/>
      <w:i/>
      <w:iCs/>
    </w:rPr>
  </w:style>
  <w:style w:type="character" w:styleId="Strong">
    <w:name w:val="Strong"/>
    <w:basedOn w:val="DefaultParagraphFont"/>
    <w:uiPriority w:val="22"/>
    <w:qFormat/>
    <w:rsid w:val="00466A5C"/>
    <w:rPr>
      <w:b/>
      <w:bCs/>
    </w:rPr>
  </w:style>
  <w:style w:type="paragraph" w:styleId="Quote">
    <w:name w:val="Quote"/>
    <w:basedOn w:val="Normal"/>
    <w:next w:val="Normal"/>
    <w:link w:val="QuoteChar"/>
    <w:uiPriority w:val="29"/>
    <w:qFormat/>
    <w:rsid w:val="00466A5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66A5C"/>
    <w:rPr>
      <w:i/>
      <w:iCs/>
    </w:rPr>
  </w:style>
  <w:style w:type="paragraph" w:styleId="IntenseQuote">
    <w:name w:val="Intense Quote"/>
    <w:basedOn w:val="Normal"/>
    <w:next w:val="Normal"/>
    <w:link w:val="IntenseQuoteChar"/>
    <w:uiPriority w:val="30"/>
    <w:qFormat/>
    <w:rsid w:val="00466A5C"/>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466A5C"/>
    <w:rPr>
      <w:rFonts w:asciiTheme="majorHAnsi" w:eastAsiaTheme="majorEastAsia" w:hAnsiTheme="majorHAnsi" w:cstheme="majorBidi"/>
      <w:color w:val="4A66AC" w:themeColor="accent1"/>
      <w:sz w:val="28"/>
      <w:szCs w:val="28"/>
    </w:rPr>
  </w:style>
  <w:style w:type="character" w:styleId="SubtleReference">
    <w:name w:val="Subtle Reference"/>
    <w:basedOn w:val="DefaultParagraphFont"/>
    <w:uiPriority w:val="31"/>
    <w:qFormat/>
    <w:rsid w:val="00466A5C"/>
    <w:rPr>
      <w:smallCaps/>
      <w:color w:val="404040" w:themeColor="text1" w:themeTint="BF"/>
    </w:rPr>
  </w:style>
  <w:style w:type="character" w:styleId="IntenseReference">
    <w:name w:val="Intense Reference"/>
    <w:basedOn w:val="DefaultParagraphFont"/>
    <w:uiPriority w:val="32"/>
    <w:qFormat/>
    <w:rsid w:val="00466A5C"/>
    <w:rPr>
      <w:b/>
      <w:bCs/>
      <w:smallCaps/>
      <w:u w:val="single"/>
    </w:rPr>
  </w:style>
  <w:style w:type="character" w:styleId="BookTitle">
    <w:name w:val="Book Title"/>
    <w:basedOn w:val="DefaultParagraphFont"/>
    <w:uiPriority w:val="33"/>
    <w:qFormat/>
    <w:rsid w:val="00466A5C"/>
    <w:rPr>
      <w:b/>
      <w:bCs/>
      <w:smallCaps/>
    </w:rPr>
  </w:style>
  <w:style w:type="paragraph" w:styleId="Caption">
    <w:name w:val="caption"/>
    <w:basedOn w:val="Normal"/>
    <w:next w:val="Normal"/>
    <w:uiPriority w:val="35"/>
    <w:semiHidden/>
    <w:unhideWhenUsed/>
    <w:qFormat/>
    <w:rsid w:val="00466A5C"/>
    <w:pPr>
      <w:spacing w:line="240" w:lineRule="auto"/>
    </w:pPr>
    <w:rPr>
      <w:b/>
      <w:bCs/>
      <w:color w:val="404040" w:themeColor="text1" w:themeTint="BF"/>
      <w:sz w:val="20"/>
      <w:szCs w:val="20"/>
    </w:rPr>
  </w:style>
  <w:style w:type="paragraph" w:styleId="TOCHeading">
    <w:name w:val="TOC Heading"/>
    <w:basedOn w:val="Heading1"/>
    <w:next w:val="Normal"/>
    <w:uiPriority w:val="39"/>
    <w:semiHidden/>
    <w:unhideWhenUsed/>
    <w:qFormat/>
    <w:rsid w:val="00466A5C"/>
    <w:pPr>
      <w:outlineLvl w:val="9"/>
    </w:pPr>
  </w:style>
  <w:style w:type="paragraph" w:styleId="NoSpacing">
    <w:name w:val="No Spacing"/>
    <w:uiPriority w:val="1"/>
    <w:qFormat/>
    <w:rsid w:val="00466A5C"/>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E6C5F"/>
    <w:rPr>
      <w:color w:val="9454C3" w:themeColor="hyperlink"/>
      <w:u w:val="single"/>
    </w:rPr>
  </w:style>
  <w:style w:type="paragraph" w:styleId="Header">
    <w:name w:val="header"/>
    <w:basedOn w:val="Normal"/>
    <w:link w:val="HeaderChar"/>
    <w:uiPriority w:val="99"/>
    <w:unhideWhenUsed/>
    <w:rsid w:val="00405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B73"/>
  </w:style>
  <w:style w:type="paragraph" w:styleId="Footer">
    <w:name w:val="footer"/>
    <w:basedOn w:val="Normal"/>
    <w:link w:val="FooterChar"/>
    <w:uiPriority w:val="99"/>
    <w:unhideWhenUsed/>
    <w:rsid w:val="00405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B73"/>
  </w:style>
  <w:style w:type="character" w:styleId="FollowedHyperlink">
    <w:name w:val="FollowedHyperlink"/>
    <w:basedOn w:val="DefaultParagraphFont"/>
    <w:uiPriority w:val="99"/>
    <w:semiHidden/>
    <w:unhideWhenUsed/>
    <w:rsid w:val="009340A0"/>
    <w:rPr>
      <w:color w:val="3EBBF0" w:themeColor="followedHyperlink"/>
      <w:u w:val="single"/>
    </w:rPr>
  </w:style>
  <w:style w:type="table" w:styleId="TableGrid">
    <w:name w:val="Table Grid"/>
    <w:basedOn w:val="TableNormal"/>
    <w:uiPriority w:val="39"/>
    <w:rsid w:val="00064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932044">
      <w:bodyDiv w:val="1"/>
      <w:marLeft w:val="0"/>
      <w:marRight w:val="0"/>
      <w:marTop w:val="0"/>
      <w:marBottom w:val="0"/>
      <w:divBdr>
        <w:top w:val="none" w:sz="0" w:space="0" w:color="auto"/>
        <w:left w:val="none" w:sz="0" w:space="0" w:color="auto"/>
        <w:bottom w:val="none" w:sz="0" w:space="0" w:color="auto"/>
        <w:right w:val="none" w:sz="0" w:space="0" w:color="auto"/>
      </w:divBdr>
    </w:div>
    <w:div w:id="1546914234">
      <w:bodyDiv w:val="1"/>
      <w:marLeft w:val="0"/>
      <w:marRight w:val="0"/>
      <w:marTop w:val="0"/>
      <w:marBottom w:val="0"/>
      <w:divBdr>
        <w:top w:val="none" w:sz="0" w:space="0" w:color="auto"/>
        <w:left w:val="none" w:sz="0" w:space="0" w:color="auto"/>
        <w:bottom w:val="none" w:sz="0" w:space="0" w:color="auto"/>
        <w:right w:val="none" w:sz="0" w:space="0" w:color="auto"/>
      </w:divBdr>
    </w:div>
    <w:div w:id="189565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aitheinthantun.shinyapps.io/malmod/"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file://localhost/Users/nickday/Current%20Stuff/Thai%20Unit/Maps/http://www.ox.ac.uk/images/hi_res/381_quad_1.gif" TargetMode="External"/><Relationship Id="rId2" Type="http://schemas.openxmlformats.org/officeDocument/2006/relationships/image" Target="media/image9.png"/><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AppData\Roaming\Microsoft\Templates\Report%20design%20(blank).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166</TotalTime>
  <Pages>1</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White</dc:creator>
  <cp:keywords/>
  <cp:lastModifiedBy>MAEMODlaptop</cp:lastModifiedBy>
  <cp:revision>37</cp:revision>
  <dcterms:created xsi:type="dcterms:W3CDTF">2017-01-27T03:05:00Z</dcterms:created>
  <dcterms:modified xsi:type="dcterms:W3CDTF">2017-01-27T07:27:00Z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